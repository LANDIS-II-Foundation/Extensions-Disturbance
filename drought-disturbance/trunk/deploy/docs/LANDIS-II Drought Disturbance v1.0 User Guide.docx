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5EB" w:rsidRDefault="00CC3F58">
      <w:pPr>
        <w:pStyle w:val="titleline1"/>
      </w:pPr>
      <w:bookmarkStart w:id="0" w:name="_Ref75418953"/>
      <w:r>
        <w:t xml:space="preserve">Drought </w:t>
      </w:r>
      <w:r w:rsidR="00FA257D">
        <w:t>Disturbance</w:t>
      </w:r>
      <w:r w:rsidR="00925E30">
        <w:t xml:space="preserve"> </w:t>
      </w:r>
      <w:r>
        <w:t>Extension</w:t>
      </w:r>
      <w:r w:rsidR="008A345E">
        <w:fldChar w:fldCharType="begin"/>
      </w:r>
      <w:r w:rsidR="008A345E">
        <w:instrText xml:space="preserve"> DOCPROPERTY  "Extension Name"  \* MERGEFORMAT </w:instrText>
      </w:r>
      <w:r w:rsidR="008A345E">
        <w:fldChar w:fldCharType="end"/>
      </w:r>
      <w:r w:rsidR="00BA25EB">
        <w:t xml:space="preserve"> </w:t>
      </w:r>
      <w:r w:rsidR="0010696A">
        <w:t>(</w:t>
      </w:r>
      <w:r w:rsidR="00BA25EB">
        <w:t>v</w:t>
      </w:r>
      <w:fldSimple w:instr=" DOCPROPERTY  &quot;Extension Version&quot;  \* MERGEFORMAT ">
        <w:r>
          <w:t>1.0</w:t>
        </w:r>
      </w:fldSimple>
      <w:r w:rsidR="0010696A">
        <w:t>)</w:t>
      </w:r>
    </w:p>
    <w:p w:rsidR="00BA25EB" w:rsidRDefault="00BA25EB" w:rsidP="002B73CE">
      <w:pPr>
        <w:pStyle w:val="titleline"/>
      </w:pPr>
      <w:r>
        <w:t>User Guide</w:t>
      </w:r>
    </w:p>
    <w:p w:rsidR="002B73CE" w:rsidRDefault="002B73CE" w:rsidP="002B73CE">
      <w:pPr>
        <w:pStyle w:val="titleline-small"/>
      </w:pPr>
      <w:r>
        <w:t xml:space="preserve">LANDIS-II </w:t>
      </w:r>
      <w:r w:rsidR="00CC3F58">
        <w:t>Extension</w:t>
      </w:r>
    </w:p>
    <w:p w:rsidR="00BA25EB" w:rsidRDefault="00BA25EB" w:rsidP="002B73CE">
      <w:pPr>
        <w:jc w:val="center"/>
      </w:pPr>
    </w:p>
    <w:p w:rsidR="00CC3F58" w:rsidRDefault="00CC3F58">
      <w:pPr>
        <w:jc w:val="center"/>
      </w:pPr>
      <w:r>
        <w:t>Eric Gustafson</w:t>
      </w:r>
    </w:p>
    <w:p w:rsidR="00BA25EB" w:rsidRDefault="005707AA">
      <w:pPr>
        <w:jc w:val="center"/>
      </w:pPr>
      <w:r>
        <w:t>Brian R. Miranda</w:t>
      </w:r>
    </w:p>
    <w:p w:rsidR="00BA25EB" w:rsidRDefault="00BA25EB">
      <w:pPr>
        <w:jc w:val="center"/>
      </w:pPr>
    </w:p>
    <w:p w:rsidR="00BA25EB" w:rsidRDefault="005707AA">
      <w:pPr>
        <w:jc w:val="center"/>
      </w:pPr>
      <w:r>
        <w:t>US Forest Service</w:t>
      </w:r>
      <w:r>
        <w:br/>
        <w:t>Northern Research Station</w:t>
      </w:r>
    </w:p>
    <w:p w:rsidR="00BA25EB" w:rsidRDefault="00BA25EB">
      <w:pPr>
        <w:jc w:val="center"/>
      </w:pPr>
    </w:p>
    <w:p w:rsidR="00BA25EB" w:rsidRDefault="00BA25EB">
      <w:pPr>
        <w:jc w:val="center"/>
      </w:pPr>
      <w:r>
        <w:t xml:space="preserve">Last Revised:  </w:t>
      </w:r>
      <w:r w:rsidR="00304443">
        <w:fldChar w:fldCharType="begin"/>
      </w:r>
      <w:r w:rsidR="00E00BEF">
        <w:instrText xml:space="preserve"> SAVEDATE  \@ "MMMM d, yyyy"  \* MERGEFORMAT </w:instrText>
      </w:r>
      <w:r w:rsidR="00304443">
        <w:fldChar w:fldCharType="separate"/>
      </w:r>
      <w:r w:rsidR="007841E0">
        <w:rPr>
          <w:noProof/>
        </w:rPr>
        <w:t>November 30, 2012</w:t>
      </w:r>
      <w:r w:rsidR="00304443">
        <w:fldChar w:fldCharType="end"/>
      </w:r>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1" w:name="_Toc101616050"/>
    <w:bookmarkEnd w:id="0"/>
    <w:p w:rsidR="009449F8" w:rsidRDefault="00304443">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BA25EB">
        <w:instrText xml:space="preserve"> TOC \o "1-3" \h \z </w:instrText>
      </w:r>
      <w:r>
        <w:fldChar w:fldCharType="separate"/>
      </w:r>
      <w:hyperlink w:anchor="_Toc329260806" w:history="1">
        <w:r w:rsidR="009449F8" w:rsidRPr="00EC4826">
          <w:rPr>
            <w:rStyle w:val="Hyperlink"/>
            <w:noProof/>
          </w:rPr>
          <w:t>1</w:t>
        </w:r>
        <w:r w:rsidR="009449F8">
          <w:rPr>
            <w:rFonts w:asciiTheme="minorHAnsi" w:eastAsiaTheme="minorEastAsia" w:hAnsiTheme="minorHAnsi" w:cstheme="minorBidi"/>
            <w:b w:val="0"/>
            <w:bCs w:val="0"/>
            <w:caps w:val="0"/>
            <w:noProof/>
            <w:sz w:val="22"/>
            <w:szCs w:val="22"/>
          </w:rPr>
          <w:tab/>
        </w:r>
        <w:r w:rsidR="009449F8" w:rsidRPr="00EC4826">
          <w:rPr>
            <w:rStyle w:val="Hyperlink"/>
            <w:noProof/>
          </w:rPr>
          <w:t>Introduction</w:t>
        </w:r>
        <w:r w:rsidR="009449F8">
          <w:rPr>
            <w:noProof/>
            <w:webHidden/>
          </w:rPr>
          <w:tab/>
        </w:r>
        <w:r w:rsidR="009449F8">
          <w:rPr>
            <w:noProof/>
            <w:webHidden/>
          </w:rPr>
          <w:fldChar w:fldCharType="begin"/>
        </w:r>
        <w:r w:rsidR="009449F8">
          <w:rPr>
            <w:noProof/>
            <w:webHidden/>
          </w:rPr>
          <w:instrText xml:space="preserve"> PAGEREF _Toc329260806 \h </w:instrText>
        </w:r>
        <w:r w:rsidR="009449F8">
          <w:rPr>
            <w:noProof/>
            <w:webHidden/>
          </w:rPr>
        </w:r>
        <w:r w:rsidR="009449F8">
          <w:rPr>
            <w:noProof/>
            <w:webHidden/>
          </w:rPr>
          <w:fldChar w:fldCharType="separate"/>
        </w:r>
        <w:r w:rsidR="007841E0">
          <w:rPr>
            <w:noProof/>
            <w:webHidden/>
          </w:rPr>
          <w:t>2</w:t>
        </w:r>
        <w:r w:rsidR="009449F8">
          <w:rPr>
            <w:noProof/>
            <w:webHidden/>
          </w:rPr>
          <w:fldChar w:fldCharType="end"/>
        </w:r>
      </w:hyperlink>
    </w:p>
    <w:p w:rsidR="009449F8" w:rsidRDefault="007C27C8">
      <w:pPr>
        <w:pStyle w:val="TOC2"/>
        <w:tabs>
          <w:tab w:val="left" w:pos="720"/>
          <w:tab w:val="right" w:leader="dot" w:pos="8976"/>
        </w:tabs>
        <w:rPr>
          <w:rFonts w:asciiTheme="minorHAnsi" w:eastAsiaTheme="minorEastAsia" w:hAnsiTheme="minorHAnsi" w:cstheme="minorBidi"/>
          <w:noProof/>
          <w:sz w:val="22"/>
          <w:szCs w:val="22"/>
        </w:rPr>
      </w:pPr>
      <w:hyperlink w:anchor="_Toc329260807" w:history="1">
        <w:r w:rsidR="009449F8" w:rsidRPr="00EC4826">
          <w:rPr>
            <w:rStyle w:val="Hyperlink"/>
            <w:noProof/>
          </w:rPr>
          <w:t>1.1</w:t>
        </w:r>
        <w:r w:rsidR="009449F8">
          <w:rPr>
            <w:rFonts w:asciiTheme="minorHAnsi" w:eastAsiaTheme="minorEastAsia" w:hAnsiTheme="minorHAnsi" w:cstheme="minorBidi"/>
            <w:noProof/>
            <w:sz w:val="22"/>
            <w:szCs w:val="22"/>
          </w:rPr>
          <w:tab/>
        </w:r>
        <w:r w:rsidR="009449F8" w:rsidRPr="00EC4826">
          <w:rPr>
            <w:rStyle w:val="Hyperlink"/>
            <w:noProof/>
          </w:rPr>
          <w:t>Version 1.0</w:t>
        </w:r>
        <w:r w:rsidR="009449F8">
          <w:rPr>
            <w:noProof/>
            <w:webHidden/>
          </w:rPr>
          <w:tab/>
        </w:r>
        <w:r w:rsidR="009449F8">
          <w:rPr>
            <w:noProof/>
            <w:webHidden/>
          </w:rPr>
          <w:fldChar w:fldCharType="begin"/>
        </w:r>
        <w:r w:rsidR="009449F8">
          <w:rPr>
            <w:noProof/>
            <w:webHidden/>
          </w:rPr>
          <w:instrText xml:space="preserve"> PAGEREF _Toc329260807 \h </w:instrText>
        </w:r>
        <w:r w:rsidR="009449F8">
          <w:rPr>
            <w:noProof/>
            <w:webHidden/>
          </w:rPr>
        </w:r>
        <w:r w:rsidR="009449F8">
          <w:rPr>
            <w:noProof/>
            <w:webHidden/>
          </w:rPr>
          <w:fldChar w:fldCharType="separate"/>
        </w:r>
        <w:r w:rsidR="007841E0">
          <w:rPr>
            <w:noProof/>
            <w:webHidden/>
          </w:rPr>
          <w:t>2</w:t>
        </w:r>
        <w:r w:rsidR="009449F8">
          <w:rPr>
            <w:noProof/>
            <w:webHidden/>
          </w:rPr>
          <w:fldChar w:fldCharType="end"/>
        </w:r>
      </w:hyperlink>
    </w:p>
    <w:p w:rsidR="009449F8" w:rsidRDefault="007C27C8">
      <w:pPr>
        <w:pStyle w:val="TOC2"/>
        <w:tabs>
          <w:tab w:val="left" w:pos="720"/>
          <w:tab w:val="right" w:leader="dot" w:pos="8976"/>
        </w:tabs>
        <w:rPr>
          <w:rFonts w:asciiTheme="minorHAnsi" w:eastAsiaTheme="minorEastAsia" w:hAnsiTheme="minorHAnsi" w:cstheme="minorBidi"/>
          <w:noProof/>
          <w:sz w:val="22"/>
          <w:szCs w:val="22"/>
        </w:rPr>
      </w:pPr>
      <w:hyperlink w:anchor="_Toc329260808" w:history="1">
        <w:r w:rsidR="009449F8" w:rsidRPr="00EC4826">
          <w:rPr>
            <w:rStyle w:val="Hyperlink"/>
            <w:noProof/>
          </w:rPr>
          <w:t>1.2</w:t>
        </w:r>
        <w:r w:rsidR="009449F8">
          <w:rPr>
            <w:rFonts w:asciiTheme="minorHAnsi" w:eastAsiaTheme="minorEastAsia" w:hAnsiTheme="minorHAnsi" w:cstheme="minorBidi"/>
            <w:noProof/>
            <w:sz w:val="22"/>
            <w:szCs w:val="22"/>
          </w:rPr>
          <w:tab/>
        </w:r>
        <w:r w:rsidR="009449F8" w:rsidRPr="00EC4826">
          <w:rPr>
            <w:rStyle w:val="Hyperlink"/>
            <w:noProof/>
          </w:rPr>
          <w:t>Extension Description</w:t>
        </w:r>
        <w:r w:rsidR="009449F8">
          <w:rPr>
            <w:noProof/>
            <w:webHidden/>
          </w:rPr>
          <w:tab/>
        </w:r>
        <w:r w:rsidR="009449F8">
          <w:rPr>
            <w:noProof/>
            <w:webHidden/>
          </w:rPr>
          <w:fldChar w:fldCharType="begin"/>
        </w:r>
        <w:r w:rsidR="009449F8">
          <w:rPr>
            <w:noProof/>
            <w:webHidden/>
          </w:rPr>
          <w:instrText xml:space="preserve"> PAGEREF _Toc329260808 \h </w:instrText>
        </w:r>
        <w:r w:rsidR="009449F8">
          <w:rPr>
            <w:noProof/>
            <w:webHidden/>
          </w:rPr>
        </w:r>
        <w:r w:rsidR="009449F8">
          <w:rPr>
            <w:noProof/>
            <w:webHidden/>
          </w:rPr>
          <w:fldChar w:fldCharType="separate"/>
        </w:r>
        <w:r w:rsidR="007841E0">
          <w:rPr>
            <w:noProof/>
            <w:webHidden/>
          </w:rPr>
          <w:t>2</w:t>
        </w:r>
        <w:r w:rsidR="009449F8">
          <w:rPr>
            <w:noProof/>
            <w:webHidden/>
          </w:rPr>
          <w:fldChar w:fldCharType="end"/>
        </w:r>
      </w:hyperlink>
    </w:p>
    <w:p w:rsidR="009449F8" w:rsidRDefault="007C27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9260809" w:history="1">
        <w:r w:rsidR="009449F8" w:rsidRPr="00EC4826">
          <w:rPr>
            <w:rStyle w:val="Hyperlink"/>
            <w:noProof/>
          </w:rPr>
          <w:t>1.2.1</w:t>
        </w:r>
        <w:r w:rsidR="009449F8">
          <w:rPr>
            <w:rFonts w:asciiTheme="minorHAnsi" w:eastAsiaTheme="minorEastAsia" w:hAnsiTheme="minorHAnsi" w:cstheme="minorBidi"/>
            <w:i w:val="0"/>
            <w:iCs w:val="0"/>
            <w:noProof/>
            <w:sz w:val="22"/>
            <w:szCs w:val="22"/>
          </w:rPr>
          <w:tab/>
        </w:r>
        <w:r w:rsidR="009449F8" w:rsidRPr="00EC4826">
          <w:rPr>
            <w:rStyle w:val="Hyperlink"/>
            <w:noProof/>
          </w:rPr>
          <w:t>Overview</w:t>
        </w:r>
        <w:r w:rsidR="009449F8">
          <w:rPr>
            <w:noProof/>
            <w:webHidden/>
          </w:rPr>
          <w:tab/>
        </w:r>
        <w:r w:rsidR="009449F8">
          <w:rPr>
            <w:noProof/>
            <w:webHidden/>
          </w:rPr>
          <w:fldChar w:fldCharType="begin"/>
        </w:r>
        <w:r w:rsidR="009449F8">
          <w:rPr>
            <w:noProof/>
            <w:webHidden/>
          </w:rPr>
          <w:instrText xml:space="preserve"> PAGEREF _Toc329260809 \h </w:instrText>
        </w:r>
        <w:r w:rsidR="009449F8">
          <w:rPr>
            <w:noProof/>
            <w:webHidden/>
          </w:rPr>
        </w:r>
        <w:r w:rsidR="009449F8">
          <w:rPr>
            <w:noProof/>
            <w:webHidden/>
          </w:rPr>
          <w:fldChar w:fldCharType="separate"/>
        </w:r>
        <w:r w:rsidR="007841E0">
          <w:rPr>
            <w:noProof/>
            <w:webHidden/>
          </w:rPr>
          <w:t>2</w:t>
        </w:r>
        <w:r w:rsidR="009449F8">
          <w:rPr>
            <w:noProof/>
            <w:webHidden/>
          </w:rPr>
          <w:fldChar w:fldCharType="end"/>
        </w:r>
      </w:hyperlink>
    </w:p>
    <w:p w:rsidR="009449F8" w:rsidRDefault="007C27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9260810" w:history="1">
        <w:r w:rsidR="009449F8" w:rsidRPr="00EC4826">
          <w:rPr>
            <w:rStyle w:val="Hyperlink"/>
            <w:noProof/>
          </w:rPr>
          <w:t>1.2.2</w:t>
        </w:r>
        <w:r w:rsidR="009449F8">
          <w:rPr>
            <w:rFonts w:asciiTheme="minorHAnsi" w:eastAsiaTheme="minorEastAsia" w:hAnsiTheme="minorHAnsi" w:cstheme="minorBidi"/>
            <w:i w:val="0"/>
            <w:iCs w:val="0"/>
            <w:noProof/>
            <w:sz w:val="22"/>
            <w:szCs w:val="22"/>
          </w:rPr>
          <w:tab/>
        </w:r>
        <w:r w:rsidR="009449F8" w:rsidRPr="00EC4826">
          <w:rPr>
            <w:rStyle w:val="Hyperlink"/>
            <w:noProof/>
          </w:rPr>
          <w:t>Drought Variable</w:t>
        </w:r>
        <w:r w:rsidR="009449F8">
          <w:rPr>
            <w:noProof/>
            <w:webHidden/>
          </w:rPr>
          <w:tab/>
        </w:r>
        <w:r w:rsidR="009449F8">
          <w:rPr>
            <w:noProof/>
            <w:webHidden/>
          </w:rPr>
          <w:fldChar w:fldCharType="begin"/>
        </w:r>
        <w:r w:rsidR="009449F8">
          <w:rPr>
            <w:noProof/>
            <w:webHidden/>
          </w:rPr>
          <w:instrText xml:space="preserve"> PAGEREF _Toc329260810 \h </w:instrText>
        </w:r>
        <w:r w:rsidR="009449F8">
          <w:rPr>
            <w:noProof/>
            <w:webHidden/>
          </w:rPr>
        </w:r>
        <w:r w:rsidR="009449F8">
          <w:rPr>
            <w:noProof/>
            <w:webHidden/>
          </w:rPr>
          <w:fldChar w:fldCharType="separate"/>
        </w:r>
        <w:r w:rsidR="007841E0">
          <w:rPr>
            <w:noProof/>
            <w:webHidden/>
          </w:rPr>
          <w:t>2</w:t>
        </w:r>
        <w:r w:rsidR="009449F8">
          <w:rPr>
            <w:noProof/>
            <w:webHidden/>
          </w:rPr>
          <w:fldChar w:fldCharType="end"/>
        </w:r>
      </w:hyperlink>
    </w:p>
    <w:p w:rsidR="009449F8" w:rsidRDefault="007C27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9260811" w:history="1">
        <w:r w:rsidR="009449F8" w:rsidRPr="00EC4826">
          <w:rPr>
            <w:rStyle w:val="Hyperlink"/>
            <w:noProof/>
          </w:rPr>
          <w:t>1.2.3</w:t>
        </w:r>
        <w:r w:rsidR="009449F8">
          <w:rPr>
            <w:rFonts w:asciiTheme="minorHAnsi" w:eastAsiaTheme="minorEastAsia" w:hAnsiTheme="minorHAnsi" w:cstheme="minorBidi"/>
            <w:i w:val="0"/>
            <w:iCs w:val="0"/>
            <w:noProof/>
            <w:sz w:val="22"/>
            <w:szCs w:val="22"/>
          </w:rPr>
          <w:tab/>
        </w:r>
        <w:r w:rsidR="009449F8" w:rsidRPr="00EC4826">
          <w:rPr>
            <w:rStyle w:val="Hyperlink"/>
            <w:noProof/>
          </w:rPr>
          <w:t>Biomass Removal</w:t>
        </w:r>
        <w:r w:rsidR="009449F8">
          <w:rPr>
            <w:noProof/>
            <w:webHidden/>
          </w:rPr>
          <w:tab/>
        </w:r>
        <w:r w:rsidR="009449F8">
          <w:rPr>
            <w:noProof/>
            <w:webHidden/>
          </w:rPr>
          <w:fldChar w:fldCharType="begin"/>
        </w:r>
        <w:r w:rsidR="009449F8">
          <w:rPr>
            <w:noProof/>
            <w:webHidden/>
          </w:rPr>
          <w:instrText xml:space="preserve"> PAGEREF _Toc329260811 \h </w:instrText>
        </w:r>
        <w:r w:rsidR="009449F8">
          <w:rPr>
            <w:noProof/>
            <w:webHidden/>
          </w:rPr>
        </w:r>
        <w:r w:rsidR="009449F8">
          <w:rPr>
            <w:noProof/>
            <w:webHidden/>
          </w:rPr>
          <w:fldChar w:fldCharType="separate"/>
        </w:r>
        <w:r w:rsidR="007841E0">
          <w:rPr>
            <w:noProof/>
            <w:webHidden/>
          </w:rPr>
          <w:t>2</w:t>
        </w:r>
        <w:r w:rsidR="009449F8">
          <w:rPr>
            <w:noProof/>
            <w:webHidden/>
          </w:rPr>
          <w:fldChar w:fldCharType="end"/>
        </w:r>
      </w:hyperlink>
    </w:p>
    <w:p w:rsidR="009449F8" w:rsidRDefault="007C27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9260812" w:history="1">
        <w:r w:rsidR="009449F8" w:rsidRPr="00EC4826">
          <w:rPr>
            <w:rStyle w:val="Hyperlink"/>
            <w:noProof/>
          </w:rPr>
          <w:t>1.2.4</w:t>
        </w:r>
        <w:r w:rsidR="009449F8">
          <w:rPr>
            <w:rFonts w:asciiTheme="minorHAnsi" w:eastAsiaTheme="minorEastAsia" w:hAnsiTheme="minorHAnsi" w:cstheme="minorBidi"/>
            <w:i w:val="0"/>
            <w:iCs w:val="0"/>
            <w:noProof/>
            <w:sz w:val="22"/>
            <w:szCs w:val="22"/>
          </w:rPr>
          <w:tab/>
        </w:r>
        <w:r w:rsidR="009449F8" w:rsidRPr="00EC4826">
          <w:rPr>
            <w:rStyle w:val="Hyperlink"/>
            <w:noProof/>
          </w:rPr>
          <w:t>Establishment Modification</w:t>
        </w:r>
        <w:r w:rsidR="009449F8">
          <w:rPr>
            <w:noProof/>
            <w:webHidden/>
          </w:rPr>
          <w:tab/>
        </w:r>
        <w:r w:rsidR="009449F8">
          <w:rPr>
            <w:noProof/>
            <w:webHidden/>
          </w:rPr>
          <w:fldChar w:fldCharType="begin"/>
        </w:r>
        <w:r w:rsidR="009449F8">
          <w:rPr>
            <w:noProof/>
            <w:webHidden/>
          </w:rPr>
          <w:instrText xml:space="preserve"> PAGEREF _Toc329260812 \h </w:instrText>
        </w:r>
        <w:r w:rsidR="009449F8">
          <w:rPr>
            <w:noProof/>
            <w:webHidden/>
          </w:rPr>
        </w:r>
        <w:r w:rsidR="009449F8">
          <w:rPr>
            <w:noProof/>
            <w:webHidden/>
          </w:rPr>
          <w:fldChar w:fldCharType="separate"/>
        </w:r>
        <w:r w:rsidR="007841E0">
          <w:rPr>
            <w:noProof/>
            <w:webHidden/>
          </w:rPr>
          <w:t>3</w:t>
        </w:r>
        <w:r w:rsidR="009449F8">
          <w:rPr>
            <w:noProof/>
            <w:webHidden/>
          </w:rPr>
          <w:fldChar w:fldCharType="end"/>
        </w:r>
      </w:hyperlink>
    </w:p>
    <w:p w:rsidR="009449F8" w:rsidRDefault="007C27C8">
      <w:pPr>
        <w:pStyle w:val="TOC2"/>
        <w:tabs>
          <w:tab w:val="left" w:pos="720"/>
          <w:tab w:val="right" w:leader="dot" w:pos="8976"/>
        </w:tabs>
        <w:rPr>
          <w:rFonts w:asciiTheme="minorHAnsi" w:eastAsiaTheme="minorEastAsia" w:hAnsiTheme="minorHAnsi" w:cstheme="minorBidi"/>
          <w:noProof/>
          <w:sz w:val="22"/>
          <w:szCs w:val="22"/>
        </w:rPr>
      </w:pPr>
      <w:hyperlink w:anchor="_Toc329260813" w:history="1">
        <w:r w:rsidR="009449F8" w:rsidRPr="00EC4826">
          <w:rPr>
            <w:rStyle w:val="Hyperlink"/>
            <w:noProof/>
          </w:rPr>
          <w:t>1.3</w:t>
        </w:r>
        <w:r w:rsidR="009449F8">
          <w:rPr>
            <w:rFonts w:asciiTheme="minorHAnsi" w:eastAsiaTheme="minorEastAsia" w:hAnsiTheme="minorHAnsi" w:cstheme="minorBidi"/>
            <w:noProof/>
            <w:sz w:val="22"/>
            <w:szCs w:val="22"/>
          </w:rPr>
          <w:tab/>
        </w:r>
        <w:r w:rsidR="009449F8" w:rsidRPr="00EC4826">
          <w:rPr>
            <w:rStyle w:val="Hyperlink"/>
            <w:noProof/>
          </w:rPr>
          <w:t>References</w:t>
        </w:r>
        <w:r w:rsidR="009449F8">
          <w:rPr>
            <w:noProof/>
            <w:webHidden/>
          </w:rPr>
          <w:tab/>
        </w:r>
        <w:r w:rsidR="009449F8">
          <w:rPr>
            <w:noProof/>
            <w:webHidden/>
          </w:rPr>
          <w:fldChar w:fldCharType="begin"/>
        </w:r>
        <w:r w:rsidR="009449F8">
          <w:rPr>
            <w:noProof/>
            <w:webHidden/>
          </w:rPr>
          <w:instrText xml:space="preserve"> PAGEREF _Toc329260813 \h </w:instrText>
        </w:r>
        <w:r w:rsidR="009449F8">
          <w:rPr>
            <w:noProof/>
            <w:webHidden/>
          </w:rPr>
        </w:r>
        <w:r w:rsidR="009449F8">
          <w:rPr>
            <w:noProof/>
            <w:webHidden/>
          </w:rPr>
          <w:fldChar w:fldCharType="separate"/>
        </w:r>
        <w:r w:rsidR="007841E0">
          <w:rPr>
            <w:noProof/>
            <w:webHidden/>
          </w:rPr>
          <w:t>4</w:t>
        </w:r>
        <w:r w:rsidR="009449F8">
          <w:rPr>
            <w:noProof/>
            <w:webHidden/>
          </w:rPr>
          <w:fldChar w:fldCharType="end"/>
        </w:r>
      </w:hyperlink>
    </w:p>
    <w:p w:rsidR="009449F8" w:rsidRDefault="007C27C8">
      <w:pPr>
        <w:pStyle w:val="TOC2"/>
        <w:tabs>
          <w:tab w:val="left" w:pos="720"/>
          <w:tab w:val="right" w:leader="dot" w:pos="8976"/>
        </w:tabs>
        <w:rPr>
          <w:rFonts w:asciiTheme="minorHAnsi" w:eastAsiaTheme="minorEastAsia" w:hAnsiTheme="minorHAnsi" w:cstheme="minorBidi"/>
          <w:noProof/>
          <w:sz w:val="22"/>
          <w:szCs w:val="22"/>
        </w:rPr>
      </w:pPr>
      <w:hyperlink w:anchor="_Toc329260814" w:history="1">
        <w:r w:rsidR="009449F8" w:rsidRPr="00EC4826">
          <w:rPr>
            <w:rStyle w:val="Hyperlink"/>
            <w:noProof/>
          </w:rPr>
          <w:t>1.4</w:t>
        </w:r>
        <w:r w:rsidR="009449F8">
          <w:rPr>
            <w:rFonts w:asciiTheme="minorHAnsi" w:eastAsiaTheme="minorEastAsia" w:hAnsiTheme="minorHAnsi" w:cstheme="minorBidi"/>
            <w:noProof/>
            <w:sz w:val="22"/>
            <w:szCs w:val="22"/>
          </w:rPr>
          <w:tab/>
        </w:r>
        <w:r w:rsidR="009449F8" w:rsidRPr="00EC4826">
          <w:rPr>
            <w:rStyle w:val="Hyperlink"/>
            <w:noProof/>
          </w:rPr>
          <w:t>Acknowledgments</w:t>
        </w:r>
        <w:r w:rsidR="009449F8">
          <w:rPr>
            <w:noProof/>
            <w:webHidden/>
          </w:rPr>
          <w:tab/>
        </w:r>
        <w:r w:rsidR="009449F8">
          <w:rPr>
            <w:noProof/>
            <w:webHidden/>
          </w:rPr>
          <w:fldChar w:fldCharType="begin"/>
        </w:r>
        <w:r w:rsidR="009449F8">
          <w:rPr>
            <w:noProof/>
            <w:webHidden/>
          </w:rPr>
          <w:instrText xml:space="preserve"> PAGEREF _Toc329260814 \h </w:instrText>
        </w:r>
        <w:r w:rsidR="009449F8">
          <w:rPr>
            <w:noProof/>
            <w:webHidden/>
          </w:rPr>
        </w:r>
        <w:r w:rsidR="009449F8">
          <w:rPr>
            <w:noProof/>
            <w:webHidden/>
          </w:rPr>
          <w:fldChar w:fldCharType="separate"/>
        </w:r>
        <w:r w:rsidR="007841E0">
          <w:rPr>
            <w:noProof/>
            <w:webHidden/>
          </w:rPr>
          <w:t>4</w:t>
        </w:r>
        <w:r w:rsidR="009449F8">
          <w:rPr>
            <w:noProof/>
            <w:webHidden/>
          </w:rPr>
          <w:fldChar w:fldCharType="end"/>
        </w:r>
      </w:hyperlink>
    </w:p>
    <w:p w:rsidR="009449F8" w:rsidRDefault="007C27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9260815" w:history="1">
        <w:r w:rsidR="009449F8" w:rsidRPr="00EC4826">
          <w:rPr>
            <w:rStyle w:val="Hyperlink"/>
            <w:noProof/>
          </w:rPr>
          <w:t>2</w:t>
        </w:r>
        <w:r w:rsidR="009449F8">
          <w:rPr>
            <w:rFonts w:asciiTheme="minorHAnsi" w:eastAsiaTheme="minorEastAsia" w:hAnsiTheme="minorHAnsi" w:cstheme="minorBidi"/>
            <w:b w:val="0"/>
            <w:bCs w:val="0"/>
            <w:caps w:val="0"/>
            <w:noProof/>
            <w:sz w:val="22"/>
            <w:szCs w:val="22"/>
          </w:rPr>
          <w:tab/>
        </w:r>
        <w:r w:rsidR="009449F8" w:rsidRPr="00EC4826">
          <w:rPr>
            <w:rStyle w:val="Hyperlink"/>
            <w:noProof/>
          </w:rPr>
          <w:t>Parameter Input File</w:t>
        </w:r>
        <w:r w:rsidR="009449F8">
          <w:rPr>
            <w:noProof/>
            <w:webHidden/>
          </w:rPr>
          <w:tab/>
        </w:r>
        <w:r w:rsidR="009449F8">
          <w:rPr>
            <w:noProof/>
            <w:webHidden/>
          </w:rPr>
          <w:fldChar w:fldCharType="begin"/>
        </w:r>
        <w:r w:rsidR="009449F8">
          <w:rPr>
            <w:noProof/>
            <w:webHidden/>
          </w:rPr>
          <w:instrText xml:space="preserve"> PAGEREF _Toc329260815 \h </w:instrText>
        </w:r>
        <w:r w:rsidR="009449F8">
          <w:rPr>
            <w:noProof/>
            <w:webHidden/>
          </w:rPr>
        </w:r>
        <w:r w:rsidR="009449F8">
          <w:rPr>
            <w:noProof/>
            <w:webHidden/>
          </w:rPr>
          <w:fldChar w:fldCharType="separate"/>
        </w:r>
        <w:r w:rsidR="007841E0">
          <w:rPr>
            <w:noProof/>
            <w:webHidden/>
          </w:rPr>
          <w:t>5</w:t>
        </w:r>
        <w:r w:rsidR="009449F8">
          <w:rPr>
            <w:noProof/>
            <w:webHidden/>
          </w:rPr>
          <w:fldChar w:fldCharType="end"/>
        </w:r>
      </w:hyperlink>
    </w:p>
    <w:p w:rsidR="009449F8" w:rsidRDefault="007C27C8">
      <w:pPr>
        <w:pStyle w:val="TOC2"/>
        <w:tabs>
          <w:tab w:val="left" w:pos="720"/>
          <w:tab w:val="right" w:leader="dot" w:pos="8976"/>
        </w:tabs>
        <w:rPr>
          <w:rFonts w:asciiTheme="minorHAnsi" w:eastAsiaTheme="minorEastAsia" w:hAnsiTheme="minorHAnsi" w:cstheme="minorBidi"/>
          <w:noProof/>
          <w:sz w:val="22"/>
          <w:szCs w:val="22"/>
        </w:rPr>
      </w:pPr>
      <w:hyperlink w:anchor="_Toc329260816" w:history="1">
        <w:r w:rsidR="009449F8" w:rsidRPr="00EC4826">
          <w:rPr>
            <w:rStyle w:val="Hyperlink"/>
            <w:noProof/>
          </w:rPr>
          <w:t>2.1</w:t>
        </w:r>
        <w:r w:rsidR="009449F8">
          <w:rPr>
            <w:rFonts w:asciiTheme="minorHAnsi" w:eastAsiaTheme="minorEastAsia" w:hAnsiTheme="minorHAnsi" w:cstheme="minorBidi"/>
            <w:noProof/>
            <w:sz w:val="22"/>
            <w:szCs w:val="22"/>
          </w:rPr>
          <w:tab/>
        </w:r>
        <w:r w:rsidR="009449F8" w:rsidRPr="00EC4826">
          <w:rPr>
            <w:rStyle w:val="Hyperlink"/>
            <w:noProof/>
          </w:rPr>
          <w:t>LandisData</w:t>
        </w:r>
        <w:r w:rsidR="009449F8">
          <w:rPr>
            <w:noProof/>
            <w:webHidden/>
          </w:rPr>
          <w:tab/>
        </w:r>
        <w:r w:rsidR="009449F8">
          <w:rPr>
            <w:noProof/>
            <w:webHidden/>
          </w:rPr>
          <w:fldChar w:fldCharType="begin"/>
        </w:r>
        <w:r w:rsidR="009449F8">
          <w:rPr>
            <w:noProof/>
            <w:webHidden/>
          </w:rPr>
          <w:instrText xml:space="preserve"> PAGEREF _Toc329260816 \h </w:instrText>
        </w:r>
        <w:r w:rsidR="009449F8">
          <w:rPr>
            <w:noProof/>
            <w:webHidden/>
          </w:rPr>
        </w:r>
        <w:r w:rsidR="009449F8">
          <w:rPr>
            <w:noProof/>
            <w:webHidden/>
          </w:rPr>
          <w:fldChar w:fldCharType="separate"/>
        </w:r>
        <w:r w:rsidR="007841E0">
          <w:rPr>
            <w:noProof/>
            <w:webHidden/>
          </w:rPr>
          <w:t>5</w:t>
        </w:r>
        <w:r w:rsidR="009449F8">
          <w:rPr>
            <w:noProof/>
            <w:webHidden/>
          </w:rPr>
          <w:fldChar w:fldCharType="end"/>
        </w:r>
      </w:hyperlink>
    </w:p>
    <w:p w:rsidR="009449F8" w:rsidRDefault="007C27C8">
      <w:pPr>
        <w:pStyle w:val="TOC2"/>
        <w:tabs>
          <w:tab w:val="left" w:pos="720"/>
          <w:tab w:val="right" w:leader="dot" w:pos="8976"/>
        </w:tabs>
        <w:rPr>
          <w:rFonts w:asciiTheme="minorHAnsi" w:eastAsiaTheme="minorEastAsia" w:hAnsiTheme="minorHAnsi" w:cstheme="minorBidi"/>
          <w:noProof/>
          <w:sz w:val="22"/>
          <w:szCs w:val="22"/>
        </w:rPr>
      </w:pPr>
      <w:hyperlink w:anchor="_Toc329260817" w:history="1">
        <w:r w:rsidR="009449F8" w:rsidRPr="00EC4826">
          <w:rPr>
            <w:rStyle w:val="Hyperlink"/>
            <w:noProof/>
          </w:rPr>
          <w:t>2.2</w:t>
        </w:r>
        <w:r w:rsidR="009449F8">
          <w:rPr>
            <w:rFonts w:asciiTheme="minorHAnsi" w:eastAsiaTheme="minorEastAsia" w:hAnsiTheme="minorHAnsi" w:cstheme="minorBidi"/>
            <w:noProof/>
            <w:sz w:val="22"/>
            <w:szCs w:val="22"/>
          </w:rPr>
          <w:tab/>
        </w:r>
        <w:r w:rsidR="009449F8" w:rsidRPr="00EC4826">
          <w:rPr>
            <w:rStyle w:val="Hyperlink"/>
            <w:noProof/>
          </w:rPr>
          <w:t>Timestep</w:t>
        </w:r>
        <w:r w:rsidR="009449F8">
          <w:rPr>
            <w:noProof/>
            <w:webHidden/>
          </w:rPr>
          <w:tab/>
        </w:r>
        <w:r w:rsidR="009449F8">
          <w:rPr>
            <w:noProof/>
            <w:webHidden/>
          </w:rPr>
          <w:fldChar w:fldCharType="begin"/>
        </w:r>
        <w:r w:rsidR="009449F8">
          <w:rPr>
            <w:noProof/>
            <w:webHidden/>
          </w:rPr>
          <w:instrText xml:space="preserve"> PAGEREF _Toc329260817 \h </w:instrText>
        </w:r>
        <w:r w:rsidR="009449F8">
          <w:rPr>
            <w:noProof/>
            <w:webHidden/>
          </w:rPr>
        </w:r>
        <w:r w:rsidR="009449F8">
          <w:rPr>
            <w:noProof/>
            <w:webHidden/>
          </w:rPr>
          <w:fldChar w:fldCharType="separate"/>
        </w:r>
        <w:r w:rsidR="007841E0">
          <w:rPr>
            <w:noProof/>
            <w:webHidden/>
          </w:rPr>
          <w:t>5</w:t>
        </w:r>
        <w:r w:rsidR="009449F8">
          <w:rPr>
            <w:noProof/>
            <w:webHidden/>
          </w:rPr>
          <w:fldChar w:fldCharType="end"/>
        </w:r>
      </w:hyperlink>
    </w:p>
    <w:p w:rsidR="009449F8" w:rsidRDefault="007C27C8">
      <w:pPr>
        <w:pStyle w:val="TOC2"/>
        <w:tabs>
          <w:tab w:val="left" w:pos="720"/>
          <w:tab w:val="right" w:leader="dot" w:pos="8976"/>
        </w:tabs>
        <w:rPr>
          <w:rFonts w:asciiTheme="minorHAnsi" w:eastAsiaTheme="minorEastAsia" w:hAnsiTheme="minorHAnsi" w:cstheme="minorBidi"/>
          <w:noProof/>
          <w:sz w:val="22"/>
          <w:szCs w:val="22"/>
        </w:rPr>
      </w:pPr>
      <w:hyperlink w:anchor="_Toc329260818" w:history="1">
        <w:r w:rsidR="009449F8" w:rsidRPr="00EC4826">
          <w:rPr>
            <w:rStyle w:val="Hyperlink"/>
            <w:noProof/>
          </w:rPr>
          <w:t>2.3</w:t>
        </w:r>
        <w:r w:rsidR="009449F8">
          <w:rPr>
            <w:rFonts w:asciiTheme="minorHAnsi" w:eastAsiaTheme="minorEastAsia" w:hAnsiTheme="minorHAnsi" w:cstheme="minorBidi"/>
            <w:noProof/>
            <w:sz w:val="22"/>
            <w:szCs w:val="22"/>
          </w:rPr>
          <w:tab/>
        </w:r>
        <w:r w:rsidR="009449F8" w:rsidRPr="00EC4826">
          <w:rPr>
            <w:rStyle w:val="Hyperlink"/>
            <w:noProof/>
          </w:rPr>
          <w:t>MinDroughtVar</w:t>
        </w:r>
        <w:r w:rsidR="009449F8">
          <w:rPr>
            <w:noProof/>
            <w:webHidden/>
          </w:rPr>
          <w:tab/>
        </w:r>
        <w:r w:rsidR="009449F8">
          <w:rPr>
            <w:noProof/>
            <w:webHidden/>
          </w:rPr>
          <w:fldChar w:fldCharType="begin"/>
        </w:r>
        <w:r w:rsidR="009449F8">
          <w:rPr>
            <w:noProof/>
            <w:webHidden/>
          </w:rPr>
          <w:instrText xml:space="preserve"> PAGEREF _Toc329260818 \h </w:instrText>
        </w:r>
        <w:r w:rsidR="009449F8">
          <w:rPr>
            <w:noProof/>
            <w:webHidden/>
          </w:rPr>
        </w:r>
        <w:r w:rsidR="009449F8">
          <w:rPr>
            <w:noProof/>
            <w:webHidden/>
          </w:rPr>
          <w:fldChar w:fldCharType="separate"/>
        </w:r>
        <w:r w:rsidR="007841E0">
          <w:rPr>
            <w:noProof/>
            <w:webHidden/>
          </w:rPr>
          <w:t>5</w:t>
        </w:r>
        <w:r w:rsidR="009449F8">
          <w:rPr>
            <w:noProof/>
            <w:webHidden/>
          </w:rPr>
          <w:fldChar w:fldCharType="end"/>
        </w:r>
      </w:hyperlink>
    </w:p>
    <w:p w:rsidR="009449F8" w:rsidRDefault="007C27C8">
      <w:pPr>
        <w:pStyle w:val="TOC2"/>
        <w:tabs>
          <w:tab w:val="left" w:pos="720"/>
          <w:tab w:val="right" w:leader="dot" w:pos="8976"/>
        </w:tabs>
        <w:rPr>
          <w:rFonts w:asciiTheme="minorHAnsi" w:eastAsiaTheme="minorEastAsia" w:hAnsiTheme="minorHAnsi" w:cstheme="minorBidi"/>
          <w:noProof/>
          <w:sz w:val="22"/>
          <w:szCs w:val="22"/>
        </w:rPr>
      </w:pPr>
      <w:hyperlink w:anchor="_Toc329260819" w:history="1">
        <w:r w:rsidR="009449F8" w:rsidRPr="00EC4826">
          <w:rPr>
            <w:rStyle w:val="Hyperlink"/>
            <w:noProof/>
          </w:rPr>
          <w:t>2.4</w:t>
        </w:r>
        <w:r w:rsidR="009449F8">
          <w:rPr>
            <w:rFonts w:asciiTheme="minorHAnsi" w:eastAsiaTheme="minorEastAsia" w:hAnsiTheme="minorHAnsi" w:cstheme="minorBidi"/>
            <w:noProof/>
            <w:sz w:val="22"/>
            <w:szCs w:val="22"/>
          </w:rPr>
          <w:tab/>
        </w:r>
        <w:r w:rsidR="009449F8" w:rsidRPr="00EC4826">
          <w:rPr>
            <w:rStyle w:val="Hyperlink"/>
            <w:noProof/>
          </w:rPr>
          <w:t>MaxDroughtVar</w:t>
        </w:r>
        <w:r w:rsidR="009449F8">
          <w:rPr>
            <w:noProof/>
            <w:webHidden/>
          </w:rPr>
          <w:tab/>
        </w:r>
        <w:r w:rsidR="009449F8">
          <w:rPr>
            <w:noProof/>
            <w:webHidden/>
          </w:rPr>
          <w:fldChar w:fldCharType="begin"/>
        </w:r>
        <w:r w:rsidR="009449F8">
          <w:rPr>
            <w:noProof/>
            <w:webHidden/>
          </w:rPr>
          <w:instrText xml:space="preserve"> PAGEREF _Toc329260819 \h </w:instrText>
        </w:r>
        <w:r w:rsidR="009449F8">
          <w:rPr>
            <w:noProof/>
            <w:webHidden/>
          </w:rPr>
        </w:r>
        <w:r w:rsidR="009449F8">
          <w:rPr>
            <w:noProof/>
            <w:webHidden/>
          </w:rPr>
          <w:fldChar w:fldCharType="separate"/>
        </w:r>
        <w:r w:rsidR="007841E0">
          <w:rPr>
            <w:noProof/>
            <w:webHidden/>
          </w:rPr>
          <w:t>5</w:t>
        </w:r>
        <w:r w:rsidR="009449F8">
          <w:rPr>
            <w:noProof/>
            <w:webHidden/>
          </w:rPr>
          <w:fldChar w:fldCharType="end"/>
        </w:r>
      </w:hyperlink>
    </w:p>
    <w:p w:rsidR="009449F8" w:rsidRDefault="007C27C8">
      <w:pPr>
        <w:pStyle w:val="TOC2"/>
        <w:tabs>
          <w:tab w:val="left" w:pos="720"/>
          <w:tab w:val="right" w:leader="dot" w:pos="8976"/>
        </w:tabs>
        <w:rPr>
          <w:rFonts w:asciiTheme="minorHAnsi" w:eastAsiaTheme="minorEastAsia" w:hAnsiTheme="minorHAnsi" w:cstheme="minorBidi"/>
          <w:noProof/>
          <w:sz w:val="22"/>
          <w:szCs w:val="22"/>
        </w:rPr>
      </w:pPr>
      <w:hyperlink w:anchor="_Toc329260820" w:history="1">
        <w:r w:rsidR="009449F8" w:rsidRPr="00EC4826">
          <w:rPr>
            <w:rStyle w:val="Hyperlink"/>
            <w:noProof/>
          </w:rPr>
          <w:t>2.5</w:t>
        </w:r>
        <w:r w:rsidR="009449F8">
          <w:rPr>
            <w:rFonts w:asciiTheme="minorHAnsi" w:eastAsiaTheme="minorEastAsia" w:hAnsiTheme="minorHAnsi" w:cstheme="minorBidi"/>
            <w:noProof/>
            <w:sz w:val="22"/>
            <w:szCs w:val="22"/>
          </w:rPr>
          <w:tab/>
        </w:r>
        <w:r w:rsidR="009449F8" w:rsidRPr="00EC4826">
          <w:rPr>
            <w:rStyle w:val="Hyperlink"/>
            <w:noProof/>
          </w:rPr>
          <w:t>BackTransformation</w:t>
        </w:r>
        <w:r w:rsidR="009449F8">
          <w:rPr>
            <w:noProof/>
            <w:webHidden/>
          </w:rPr>
          <w:tab/>
        </w:r>
        <w:r w:rsidR="009449F8">
          <w:rPr>
            <w:noProof/>
            <w:webHidden/>
          </w:rPr>
          <w:fldChar w:fldCharType="begin"/>
        </w:r>
        <w:r w:rsidR="009449F8">
          <w:rPr>
            <w:noProof/>
            <w:webHidden/>
          </w:rPr>
          <w:instrText xml:space="preserve"> PAGEREF _Toc329260820 \h </w:instrText>
        </w:r>
        <w:r w:rsidR="009449F8">
          <w:rPr>
            <w:noProof/>
            <w:webHidden/>
          </w:rPr>
        </w:r>
        <w:r w:rsidR="009449F8">
          <w:rPr>
            <w:noProof/>
            <w:webHidden/>
          </w:rPr>
          <w:fldChar w:fldCharType="separate"/>
        </w:r>
        <w:r w:rsidR="007841E0">
          <w:rPr>
            <w:noProof/>
            <w:webHidden/>
          </w:rPr>
          <w:t>5</w:t>
        </w:r>
        <w:r w:rsidR="009449F8">
          <w:rPr>
            <w:noProof/>
            <w:webHidden/>
          </w:rPr>
          <w:fldChar w:fldCharType="end"/>
        </w:r>
      </w:hyperlink>
    </w:p>
    <w:p w:rsidR="009449F8" w:rsidRDefault="007C27C8">
      <w:pPr>
        <w:pStyle w:val="TOC2"/>
        <w:tabs>
          <w:tab w:val="left" w:pos="720"/>
          <w:tab w:val="right" w:leader="dot" w:pos="8976"/>
        </w:tabs>
        <w:rPr>
          <w:rFonts w:asciiTheme="minorHAnsi" w:eastAsiaTheme="minorEastAsia" w:hAnsiTheme="minorHAnsi" w:cstheme="minorBidi"/>
          <w:noProof/>
          <w:sz w:val="22"/>
          <w:szCs w:val="22"/>
        </w:rPr>
      </w:pPr>
      <w:hyperlink w:anchor="_Toc329260821" w:history="1">
        <w:r w:rsidR="009449F8" w:rsidRPr="00EC4826">
          <w:rPr>
            <w:rStyle w:val="Hyperlink"/>
            <w:noProof/>
          </w:rPr>
          <w:t>2.6</w:t>
        </w:r>
        <w:r w:rsidR="009449F8">
          <w:rPr>
            <w:rFonts w:asciiTheme="minorHAnsi" w:eastAsiaTheme="minorEastAsia" w:hAnsiTheme="minorHAnsi" w:cstheme="minorBidi"/>
            <w:noProof/>
            <w:sz w:val="22"/>
            <w:szCs w:val="22"/>
          </w:rPr>
          <w:tab/>
        </w:r>
        <w:r w:rsidR="009449F8" w:rsidRPr="00EC4826">
          <w:rPr>
            <w:rStyle w:val="Hyperlink"/>
            <w:noProof/>
          </w:rPr>
          <w:t>InterceptCorrection</w:t>
        </w:r>
        <w:r w:rsidR="009449F8">
          <w:rPr>
            <w:noProof/>
            <w:webHidden/>
          </w:rPr>
          <w:tab/>
        </w:r>
        <w:r w:rsidR="009449F8">
          <w:rPr>
            <w:noProof/>
            <w:webHidden/>
          </w:rPr>
          <w:fldChar w:fldCharType="begin"/>
        </w:r>
        <w:r w:rsidR="009449F8">
          <w:rPr>
            <w:noProof/>
            <w:webHidden/>
          </w:rPr>
          <w:instrText xml:space="preserve"> PAGEREF _Toc329260821 \h </w:instrText>
        </w:r>
        <w:r w:rsidR="009449F8">
          <w:rPr>
            <w:noProof/>
            <w:webHidden/>
          </w:rPr>
        </w:r>
        <w:r w:rsidR="009449F8">
          <w:rPr>
            <w:noProof/>
            <w:webHidden/>
          </w:rPr>
          <w:fldChar w:fldCharType="separate"/>
        </w:r>
        <w:r w:rsidR="007841E0">
          <w:rPr>
            <w:noProof/>
            <w:webHidden/>
          </w:rPr>
          <w:t>6</w:t>
        </w:r>
        <w:r w:rsidR="009449F8">
          <w:rPr>
            <w:noProof/>
            <w:webHidden/>
          </w:rPr>
          <w:fldChar w:fldCharType="end"/>
        </w:r>
      </w:hyperlink>
    </w:p>
    <w:p w:rsidR="009449F8" w:rsidRDefault="007C27C8">
      <w:pPr>
        <w:pStyle w:val="TOC2"/>
        <w:tabs>
          <w:tab w:val="left" w:pos="720"/>
          <w:tab w:val="right" w:leader="dot" w:pos="8976"/>
        </w:tabs>
        <w:rPr>
          <w:rFonts w:asciiTheme="minorHAnsi" w:eastAsiaTheme="minorEastAsia" w:hAnsiTheme="minorHAnsi" w:cstheme="minorBidi"/>
          <w:noProof/>
          <w:sz w:val="22"/>
          <w:szCs w:val="22"/>
        </w:rPr>
      </w:pPr>
      <w:hyperlink w:anchor="_Toc329260822" w:history="1">
        <w:r w:rsidR="009449F8" w:rsidRPr="00EC4826">
          <w:rPr>
            <w:rStyle w:val="Hyperlink"/>
            <w:noProof/>
          </w:rPr>
          <w:t>2.7</w:t>
        </w:r>
        <w:r w:rsidR="009449F8">
          <w:rPr>
            <w:rFonts w:asciiTheme="minorHAnsi" w:eastAsiaTheme="minorEastAsia" w:hAnsiTheme="minorHAnsi" w:cstheme="minorBidi"/>
            <w:noProof/>
            <w:sz w:val="22"/>
            <w:szCs w:val="22"/>
          </w:rPr>
          <w:tab/>
        </w:r>
        <w:r w:rsidR="009449F8" w:rsidRPr="00EC4826">
          <w:rPr>
            <w:rStyle w:val="Hyperlink"/>
            <w:noProof/>
          </w:rPr>
          <w:t>SpeciesParameters</w:t>
        </w:r>
        <w:r w:rsidR="009449F8">
          <w:rPr>
            <w:noProof/>
            <w:webHidden/>
          </w:rPr>
          <w:tab/>
        </w:r>
        <w:r w:rsidR="009449F8">
          <w:rPr>
            <w:noProof/>
            <w:webHidden/>
          </w:rPr>
          <w:fldChar w:fldCharType="begin"/>
        </w:r>
        <w:r w:rsidR="009449F8">
          <w:rPr>
            <w:noProof/>
            <w:webHidden/>
          </w:rPr>
          <w:instrText xml:space="preserve"> PAGEREF _Toc329260822 \h </w:instrText>
        </w:r>
        <w:r w:rsidR="009449F8">
          <w:rPr>
            <w:noProof/>
            <w:webHidden/>
          </w:rPr>
        </w:r>
        <w:r w:rsidR="009449F8">
          <w:rPr>
            <w:noProof/>
            <w:webHidden/>
          </w:rPr>
          <w:fldChar w:fldCharType="separate"/>
        </w:r>
        <w:r w:rsidR="007841E0">
          <w:rPr>
            <w:noProof/>
            <w:webHidden/>
          </w:rPr>
          <w:t>6</w:t>
        </w:r>
        <w:r w:rsidR="009449F8">
          <w:rPr>
            <w:noProof/>
            <w:webHidden/>
          </w:rPr>
          <w:fldChar w:fldCharType="end"/>
        </w:r>
      </w:hyperlink>
    </w:p>
    <w:p w:rsidR="009449F8" w:rsidRDefault="007C27C8">
      <w:pPr>
        <w:pStyle w:val="TOC2"/>
        <w:tabs>
          <w:tab w:val="left" w:pos="720"/>
          <w:tab w:val="right" w:leader="dot" w:pos="8976"/>
        </w:tabs>
        <w:rPr>
          <w:rFonts w:asciiTheme="minorHAnsi" w:eastAsiaTheme="minorEastAsia" w:hAnsiTheme="minorHAnsi" w:cstheme="minorBidi"/>
          <w:noProof/>
          <w:sz w:val="22"/>
          <w:szCs w:val="22"/>
        </w:rPr>
      </w:pPr>
      <w:hyperlink w:anchor="_Toc329260823" w:history="1">
        <w:r w:rsidR="009449F8" w:rsidRPr="00EC4826">
          <w:rPr>
            <w:rStyle w:val="Hyperlink"/>
            <w:noProof/>
          </w:rPr>
          <w:t>2.8</w:t>
        </w:r>
        <w:r w:rsidR="009449F8">
          <w:rPr>
            <w:rFonts w:asciiTheme="minorHAnsi" w:eastAsiaTheme="minorEastAsia" w:hAnsiTheme="minorHAnsi" w:cstheme="minorBidi"/>
            <w:noProof/>
            <w:sz w:val="22"/>
            <w:szCs w:val="22"/>
          </w:rPr>
          <w:tab/>
        </w:r>
        <w:r w:rsidR="009449F8" w:rsidRPr="00EC4826">
          <w:rPr>
            <w:rStyle w:val="Hyperlink"/>
            <w:noProof/>
          </w:rPr>
          <w:t>MapName</w:t>
        </w:r>
        <w:r w:rsidR="009449F8">
          <w:rPr>
            <w:noProof/>
            <w:webHidden/>
          </w:rPr>
          <w:tab/>
        </w:r>
        <w:r w:rsidR="009449F8">
          <w:rPr>
            <w:noProof/>
            <w:webHidden/>
          </w:rPr>
          <w:fldChar w:fldCharType="begin"/>
        </w:r>
        <w:r w:rsidR="009449F8">
          <w:rPr>
            <w:noProof/>
            <w:webHidden/>
          </w:rPr>
          <w:instrText xml:space="preserve"> PAGEREF _Toc329260823 \h </w:instrText>
        </w:r>
        <w:r w:rsidR="009449F8">
          <w:rPr>
            <w:noProof/>
            <w:webHidden/>
          </w:rPr>
        </w:r>
        <w:r w:rsidR="009449F8">
          <w:rPr>
            <w:noProof/>
            <w:webHidden/>
          </w:rPr>
          <w:fldChar w:fldCharType="separate"/>
        </w:r>
        <w:r w:rsidR="007841E0">
          <w:rPr>
            <w:noProof/>
            <w:webHidden/>
          </w:rPr>
          <w:t>6</w:t>
        </w:r>
        <w:r w:rsidR="009449F8">
          <w:rPr>
            <w:noProof/>
            <w:webHidden/>
          </w:rPr>
          <w:fldChar w:fldCharType="end"/>
        </w:r>
      </w:hyperlink>
    </w:p>
    <w:p w:rsidR="009449F8" w:rsidRDefault="007C27C8">
      <w:pPr>
        <w:pStyle w:val="TOC2"/>
        <w:tabs>
          <w:tab w:val="left" w:pos="720"/>
          <w:tab w:val="right" w:leader="dot" w:pos="8976"/>
        </w:tabs>
        <w:rPr>
          <w:rFonts w:asciiTheme="minorHAnsi" w:eastAsiaTheme="minorEastAsia" w:hAnsiTheme="minorHAnsi" w:cstheme="minorBidi"/>
          <w:noProof/>
          <w:sz w:val="22"/>
          <w:szCs w:val="22"/>
        </w:rPr>
      </w:pPr>
      <w:hyperlink w:anchor="_Toc329260824" w:history="1">
        <w:r w:rsidR="009449F8" w:rsidRPr="00EC4826">
          <w:rPr>
            <w:rStyle w:val="Hyperlink"/>
            <w:noProof/>
          </w:rPr>
          <w:t>2.9</w:t>
        </w:r>
        <w:r w:rsidR="009449F8">
          <w:rPr>
            <w:rFonts w:asciiTheme="minorHAnsi" w:eastAsiaTheme="minorEastAsia" w:hAnsiTheme="minorHAnsi" w:cstheme="minorBidi"/>
            <w:noProof/>
            <w:sz w:val="22"/>
            <w:szCs w:val="22"/>
          </w:rPr>
          <w:tab/>
        </w:r>
        <w:r w:rsidR="009449F8" w:rsidRPr="00EC4826">
          <w:rPr>
            <w:rStyle w:val="Hyperlink"/>
            <w:noProof/>
          </w:rPr>
          <w:t>LogFile</w:t>
        </w:r>
        <w:r w:rsidR="009449F8">
          <w:rPr>
            <w:noProof/>
            <w:webHidden/>
          </w:rPr>
          <w:tab/>
        </w:r>
        <w:r w:rsidR="009449F8">
          <w:rPr>
            <w:noProof/>
            <w:webHidden/>
          </w:rPr>
          <w:fldChar w:fldCharType="begin"/>
        </w:r>
        <w:r w:rsidR="009449F8">
          <w:rPr>
            <w:noProof/>
            <w:webHidden/>
          </w:rPr>
          <w:instrText xml:space="preserve"> PAGEREF _Toc329260824 \h </w:instrText>
        </w:r>
        <w:r w:rsidR="009449F8">
          <w:rPr>
            <w:noProof/>
            <w:webHidden/>
          </w:rPr>
        </w:r>
        <w:r w:rsidR="009449F8">
          <w:rPr>
            <w:noProof/>
            <w:webHidden/>
          </w:rPr>
          <w:fldChar w:fldCharType="separate"/>
        </w:r>
        <w:r w:rsidR="007841E0">
          <w:rPr>
            <w:noProof/>
            <w:webHidden/>
          </w:rPr>
          <w:t>6</w:t>
        </w:r>
        <w:r w:rsidR="009449F8">
          <w:rPr>
            <w:noProof/>
            <w:webHidden/>
          </w:rPr>
          <w:fldChar w:fldCharType="end"/>
        </w:r>
      </w:hyperlink>
    </w:p>
    <w:p w:rsidR="009449F8" w:rsidRDefault="007C27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9260825" w:history="1">
        <w:r w:rsidR="009449F8" w:rsidRPr="00EC4826">
          <w:rPr>
            <w:rStyle w:val="Hyperlink"/>
            <w:noProof/>
          </w:rPr>
          <w:t>3</w:t>
        </w:r>
        <w:r w:rsidR="009449F8">
          <w:rPr>
            <w:rFonts w:asciiTheme="minorHAnsi" w:eastAsiaTheme="minorEastAsia" w:hAnsiTheme="minorHAnsi" w:cstheme="minorBidi"/>
            <w:b w:val="0"/>
            <w:bCs w:val="0"/>
            <w:caps w:val="0"/>
            <w:noProof/>
            <w:sz w:val="22"/>
            <w:szCs w:val="22"/>
          </w:rPr>
          <w:tab/>
        </w:r>
        <w:r w:rsidR="009449F8" w:rsidRPr="00EC4826">
          <w:rPr>
            <w:rStyle w:val="Hyperlink"/>
            <w:noProof/>
          </w:rPr>
          <w:t>Output Files</w:t>
        </w:r>
        <w:r w:rsidR="009449F8">
          <w:rPr>
            <w:noProof/>
            <w:webHidden/>
          </w:rPr>
          <w:tab/>
        </w:r>
        <w:r w:rsidR="009449F8">
          <w:rPr>
            <w:noProof/>
            <w:webHidden/>
          </w:rPr>
          <w:fldChar w:fldCharType="begin"/>
        </w:r>
        <w:r w:rsidR="009449F8">
          <w:rPr>
            <w:noProof/>
            <w:webHidden/>
          </w:rPr>
          <w:instrText xml:space="preserve"> PAGEREF _Toc329260825 \h </w:instrText>
        </w:r>
        <w:r w:rsidR="009449F8">
          <w:rPr>
            <w:noProof/>
            <w:webHidden/>
          </w:rPr>
        </w:r>
        <w:r w:rsidR="009449F8">
          <w:rPr>
            <w:noProof/>
            <w:webHidden/>
          </w:rPr>
          <w:fldChar w:fldCharType="separate"/>
        </w:r>
        <w:r w:rsidR="007841E0">
          <w:rPr>
            <w:noProof/>
            <w:webHidden/>
          </w:rPr>
          <w:t>7</w:t>
        </w:r>
        <w:r w:rsidR="009449F8">
          <w:rPr>
            <w:noProof/>
            <w:webHidden/>
          </w:rPr>
          <w:fldChar w:fldCharType="end"/>
        </w:r>
      </w:hyperlink>
    </w:p>
    <w:p w:rsidR="009449F8" w:rsidRDefault="007C27C8">
      <w:pPr>
        <w:pStyle w:val="TOC2"/>
        <w:tabs>
          <w:tab w:val="left" w:pos="720"/>
          <w:tab w:val="right" w:leader="dot" w:pos="8976"/>
        </w:tabs>
        <w:rPr>
          <w:rFonts w:asciiTheme="minorHAnsi" w:eastAsiaTheme="minorEastAsia" w:hAnsiTheme="minorHAnsi" w:cstheme="minorBidi"/>
          <w:noProof/>
          <w:sz w:val="22"/>
          <w:szCs w:val="22"/>
        </w:rPr>
      </w:pPr>
      <w:hyperlink w:anchor="_Toc329260826" w:history="1">
        <w:r w:rsidR="009449F8" w:rsidRPr="00EC4826">
          <w:rPr>
            <w:rStyle w:val="Hyperlink"/>
            <w:noProof/>
          </w:rPr>
          <w:t>3.1</w:t>
        </w:r>
        <w:r w:rsidR="009449F8">
          <w:rPr>
            <w:rFonts w:asciiTheme="minorHAnsi" w:eastAsiaTheme="minorEastAsia" w:hAnsiTheme="minorHAnsi" w:cstheme="minorBidi"/>
            <w:noProof/>
            <w:sz w:val="22"/>
            <w:szCs w:val="22"/>
          </w:rPr>
          <w:tab/>
        </w:r>
        <w:r w:rsidR="009449F8" w:rsidRPr="00EC4826">
          <w:rPr>
            <w:rStyle w:val="Hyperlink"/>
            <w:noProof/>
          </w:rPr>
          <w:t>Drought Biomass Removed Maps</w:t>
        </w:r>
        <w:r w:rsidR="009449F8">
          <w:rPr>
            <w:noProof/>
            <w:webHidden/>
          </w:rPr>
          <w:tab/>
        </w:r>
        <w:r w:rsidR="009449F8">
          <w:rPr>
            <w:noProof/>
            <w:webHidden/>
          </w:rPr>
          <w:fldChar w:fldCharType="begin"/>
        </w:r>
        <w:r w:rsidR="009449F8">
          <w:rPr>
            <w:noProof/>
            <w:webHidden/>
          </w:rPr>
          <w:instrText xml:space="preserve"> PAGEREF _Toc329260826 \h </w:instrText>
        </w:r>
        <w:r w:rsidR="009449F8">
          <w:rPr>
            <w:noProof/>
            <w:webHidden/>
          </w:rPr>
        </w:r>
        <w:r w:rsidR="009449F8">
          <w:rPr>
            <w:noProof/>
            <w:webHidden/>
          </w:rPr>
          <w:fldChar w:fldCharType="separate"/>
        </w:r>
        <w:r w:rsidR="007841E0">
          <w:rPr>
            <w:noProof/>
            <w:webHidden/>
          </w:rPr>
          <w:t>7</w:t>
        </w:r>
        <w:r w:rsidR="009449F8">
          <w:rPr>
            <w:noProof/>
            <w:webHidden/>
          </w:rPr>
          <w:fldChar w:fldCharType="end"/>
        </w:r>
      </w:hyperlink>
    </w:p>
    <w:p w:rsidR="009449F8" w:rsidRDefault="007C27C8">
      <w:pPr>
        <w:pStyle w:val="TOC2"/>
        <w:tabs>
          <w:tab w:val="left" w:pos="720"/>
          <w:tab w:val="right" w:leader="dot" w:pos="8976"/>
        </w:tabs>
        <w:rPr>
          <w:rFonts w:asciiTheme="minorHAnsi" w:eastAsiaTheme="minorEastAsia" w:hAnsiTheme="minorHAnsi" w:cstheme="minorBidi"/>
          <w:noProof/>
          <w:sz w:val="22"/>
          <w:szCs w:val="22"/>
        </w:rPr>
      </w:pPr>
      <w:hyperlink w:anchor="_Toc329260827" w:history="1">
        <w:r w:rsidR="009449F8" w:rsidRPr="00EC4826">
          <w:rPr>
            <w:rStyle w:val="Hyperlink"/>
            <w:noProof/>
          </w:rPr>
          <w:t>3.2</w:t>
        </w:r>
        <w:r w:rsidR="009449F8">
          <w:rPr>
            <w:rFonts w:asciiTheme="minorHAnsi" w:eastAsiaTheme="minorEastAsia" w:hAnsiTheme="minorHAnsi" w:cstheme="minorBidi"/>
            <w:noProof/>
            <w:sz w:val="22"/>
            <w:szCs w:val="22"/>
          </w:rPr>
          <w:tab/>
        </w:r>
        <w:r w:rsidR="009449F8" w:rsidRPr="00EC4826">
          <w:rPr>
            <w:rStyle w:val="Hyperlink"/>
            <w:noProof/>
          </w:rPr>
          <w:t>Drought Disturbance Log</w:t>
        </w:r>
        <w:r w:rsidR="009449F8">
          <w:rPr>
            <w:noProof/>
            <w:webHidden/>
          </w:rPr>
          <w:tab/>
        </w:r>
        <w:r w:rsidR="009449F8">
          <w:rPr>
            <w:noProof/>
            <w:webHidden/>
          </w:rPr>
          <w:fldChar w:fldCharType="begin"/>
        </w:r>
        <w:r w:rsidR="009449F8">
          <w:rPr>
            <w:noProof/>
            <w:webHidden/>
          </w:rPr>
          <w:instrText xml:space="preserve"> PAGEREF _Toc329260827 \h </w:instrText>
        </w:r>
        <w:r w:rsidR="009449F8">
          <w:rPr>
            <w:noProof/>
            <w:webHidden/>
          </w:rPr>
        </w:r>
        <w:r w:rsidR="009449F8">
          <w:rPr>
            <w:noProof/>
            <w:webHidden/>
          </w:rPr>
          <w:fldChar w:fldCharType="separate"/>
        </w:r>
        <w:r w:rsidR="007841E0">
          <w:rPr>
            <w:noProof/>
            <w:webHidden/>
          </w:rPr>
          <w:t>7</w:t>
        </w:r>
        <w:r w:rsidR="009449F8">
          <w:rPr>
            <w:noProof/>
            <w:webHidden/>
          </w:rPr>
          <w:fldChar w:fldCharType="end"/>
        </w:r>
      </w:hyperlink>
    </w:p>
    <w:p w:rsidR="009449F8" w:rsidRDefault="007C27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9260828" w:history="1">
        <w:r w:rsidR="009449F8" w:rsidRPr="00EC4826">
          <w:rPr>
            <w:rStyle w:val="Hyperlink"/>
            <w:noProof/>
          </w:rPr>
          <w:t>4</w:t>
        </w:r>
        <w:r w:rsidR="009449F8">
          <w:rPr>
            <w:rFonts w:asciiTheme="minorHAnsi" w:eastAsiaTheme="minorEastAsia" w:hAnsiTheme="minorHAnsi" w:cstheme="minorBidi"/>
            <w:b w:val="0"/>
            <w:bCs w:val="0"/>
            <w:caps w:val="0"/>
            <w:noProof/>
            <w:sz w:val="22"/>
            <w:szCs w:val="22"/>
          </w:rPr>
          <w:tab/>
        </w:r>
        <w:r w:rsidR="009449F8" w:rsidRPr="00EC4826">
          <w:rPr>
            <w:rStyle w:val="Hyperlink"/>
            <w:noProof/>
          </w:rPr>
          <w:t>Example File</w:t>
        </w:r>
        <w:r w:rsidR="009449F8">
          <w:rPr>
            <w:noProof/>
            <w:webHidden/>
          </w:rPr>
          <w:tab/>
        </w:r>
        <w:r w:rsidR="009449F8">
          <w:rPr>
            <w:noProof/>
            <w:webHidden/>
          </w:rPr>
          <w:fldChar w:fldCharType="begin"/>
        </w:r>
        <w:r w:rsidR="009449F8">
          <w:rPr>
            <w:noProof/>
            <w:webHidden/>
          </w:rPr>
          <w:instrText xml:space="preserve"> PAGEREF _Toc329260828 \h </w:instrText>
        </w:r>
        <w:r w:rsidR="009449F8">
          <w:rPr>
            <w:noProof/>
            <w:webHidden/>
          </w:rPr>
        </w:r>
        <w:r w:rsidR="009449F8">
          <w:rPr>
            <w:noProof/>
            <w:webHidden/>
          </w:rPr>
          <w:fldChar w:fldCharType="separate"/>
        </w:r>
        <w:r w:rsidR="007841E0">
          <w:rPr>
            <w:noProof/>
            <w:webHidden/>
          </w:rPr>
          <w:t>8</w:t>
        </w:r>
        <w:r w:rsidR="009449F8">
          <w:rPr>
            <w:noProof/>
            <w:webHidden/>
          </w:rPr>
          <w:fldChar w:fldCharType="end"/>
        </w:r>
      </w:hyperlink>
    </w:p>
    <w:p w:rsidR="00BA25EB" w:rsidRDefault="00304443">
      <w:pPr>
        <w:pStyle w:val="Heading1"/>
      </w:pPr>
      <w:r>
        <w:lastRenderedPageBreak/>
        <w:fldChar w:fldCharType="end"/>
      </w:r>
      <w:r w:rsidR="00BA25EB">
        <w:tab/>
      </w:r>
      <w:bookmarkStart w:id="2" w:name="_Toc329260806"/>
      <w:r w:rsidR="00BA25EB">
        <w:t>Introduction</w:t>
      </w:r>
      <w:bookmarkEnd w:id="1"/>
      <w:bookmarkEnd w:id="2"/>
    </w:p>
    <w:p w:rsidR="00BA25EB" w:rsidRDefault="00BA25EB">
      <w:pPr>
        <w:pStyle w:val="textbody"/>
      </w:pPr>
      <w:r>
        <w:t xml:space="preserve">This document describes the </w:t>
      </w:r>
      <w:r w:rsidR="00F2264D">
        <w:fldChar w:fldCharType="begin"/>
      </w:r>
      <w:r w:rsidR="00F2264D">
        <w:instrText xml:space="preserve"> DOCPROPERTY  "Extension Name"  \* MERGEFORMAT </w:instrText>
      </w:r>
      <w:r w:rsidR="00F2264D">
        <w:fldChar w:fldCharType="separate"/>
      </w:r>
      <w:r w:rsidR="00FA257D" w:rsidRPr="00FA257D">
        <w:rPr>
          <w:b/>
          <w:bCs/>
        </w:rPr>
        <w:t>Drought Disturbance</w:t>
      </w:r>
      <w:r w:rsidR="00FA257D" w:rsidRPr="00FA257D">
        <w:rPr>
          <w:b/>
        </w:rPr>
        <w:t xml:space="preserve"> Extension</w:t>
      </w:r>
      <w:r w:rsidR="00F2264D">
        <w:rPr>
          <w:b/>
        </w:rPr>
        <w:fldChar w:fldCharType="end"/>
      </w:r>
      <w:r w:rsidRPr="00925E30">
        <w:rPr>
          <w:b/>
        </w:rPr>
        <w:t xml:space="preserve"> </w:t>
      </w:r>
      <w:r w:rsidR="005707AA">
        <w:t xml:space="preserve">for use with </w:t>
      </w:r>
      <w:r>
        <w:t>the LANDIS-II model.</w:t>
      </w:r>
      <w:r w:rsidR="00FA257D">
        <w:t xml:space="preserve">  This extension is dependent on the </w:t>
      </w:r>
      <w:r w:rsidR="00FA257D" w:rsidRPr="00FA257D">
        <w:rPr>
          <w:b/>
        </w:rPr>
        <w:t>Drought Generator Extension</w:t>
      </w:r>
      <w:r w:rsidR="00DB6B7B">
        <w:t>, and must be run with a Biomass Succession version that includes establishment modification (i.e., v3.1)</w:t>
      </w:r>
      <w:r w:rsidR="00FA257D">
        <w:t>.</w:t>
      </w:r>
      <w:r>
        <w:t xml:space="preserve">  For information about the model and its core concepts, see the </w:t>
      </w:r>
      <w:r>
        <w:rPr>
          <w:i/>
          <w:iCs/>
        </w:rPr>
        <w:t>LANDIS</w:t>
      </w:r>
      <w:r>
        <w:rPr>
          <w:i/>
          <w:iCs/>
        </w:rPr>
        <w:noBreakHyphen/>
        <w:t>II Conceptual Model Description.</w:t>
      </w:r>
    </w:p>
    <w:p w:rsidR="007C41C3" w:rsidRDefault="007C41C3">
      <w:pPr>
        <w:pStyle w:val="Heading2"/>
      </w:pPr>
      <w:bookmarkStart w:id="3" w:name="_Toc329260807"/>
      <w:r>
        <w:t xml:space="preserve">Version </w:t>
      </w:r>
      <w:r w:rsidR="00CC3F58">
        <w:t>1.0</w:t>
      </w:r>
      <w:bookmarkEnd w:id="3"/>
    </w:p>
    <w:p w:rsidR="0010696A" w:rsidRDefault="00925E30" w:rsidP="0010696A">
      <w:pPr>
        <w:pStyle w:val="textbody"/>
      </w:pPr>
      <w:r>
        <w:t xml:space="preserve">Version 1.0 is </w:t>
      </w:r>
      <w:r w:rsidR="00FA257D">
        <w:t>compatible with LANDIS-II v6.0</w:t>
      </w:r>
      <w:r w:rsidR="00DB6B7B">
        <w:t>,</w:t>
      </w:r>
      <w:r w:rsidR="00FA257D">
        <w:t xml:space="preserve"> D</w:t>
      </w:r>
      <w:r w:rsidR="00DB6B7B">
        <w:t>rought Generator Extension v1.0, and Biomass Succession v3.1.</w:t>
      </w:r>
    </w:p>
    <w:p w:rsidR="00273078" w:rsidRDefault="00273078" w:rsidP="00273078">
      <w:pPr>
        <w:pStyle w:val="Heading2"/>
      </w:pPr>
      <w:bookmarkStart w:id="4" w:name="_Toc329260808"/>
      <w:r>
        <w:t>Extension Description</w:t>
      </w:r>
      <w:bookmarkEnd w:id="4"/>
    </w:p>
    <w:p w:rsidR="00273078" w:rsidRDefault="00273078" w:rsidP="00273078">
      <w:pPr>
        <w:pStyle w:val="Heading3"/>
        <w:ind w:left="720" w:hanging="720"/>
      </w:pPr>
      <w:bookmarkStart w:id="5" w:name="_Toc329260809"/>
      <w:r>
        <w:t>Overview</w:t>
      </w:r>
      <w:bookmarkEnd w:id="5"/>
    </w:p>
    <w:p w:rsidR="00273078" w:rsidRDefault="00273078" w:rsidP="00273078">
      <w:pPr>
        <w:pStyle w:val="textbody"/>
      </w:pPr>
      <w:r>
        <w:t xml:space="preserve">This extension </w:t>
      </w:r>
      <w:r w:rsidR="00FA257D">
        <w:t xml:space="preserve">models biomass removal, </w:t>
      </w:r>
      <w:r w:rsidR="00B34054">
        <w:t xml:space="preserve">cohort </w:t>
      </w:r>
      <w:r w:rsidR="00FA257D">
        <w:t xml:space="preserve">mortality, and reduced establishment </w:t>
      </w:r>
      <w:r w:rsidR="00DB16AB">
        <w:t>caused by</w:t>
      </w:r>
      <w:r w:rsidR="00FA257D">
        <w:t xml:space="preserve"> drought conditions that are supplied by the Drought Generator Extension.</w:t>
      </w:r>
      <w:r w:rsidR="000A4017">
        <w:t xml:space="preserve">  A </w:t>
      </w:r>
      <w:r w:rsidR="00B34054">
        <w:t>proportion</w:t>
      </w:r>
      <w:r w:rsidR="000A4017">
        <w:t xml:space="preserve"> of the biomass of each species on a cell is removed and probability of establishment is modified as a function of drought conditions.</w:t>
      </w:r>
    </w:p>
    <w:p w:rsidR="00273078" w:rsidRDefault="00273078" w:rsidP="00273078">
      <w:pPr>
        <w:pStyle w:val="Heading3"/>
        <w:ind w:left="720" w:hanging="720"/>
      </w:pPr>
      <w:bookmarkStart w:id="6" w:name="_Toc329260810"/>
      <w:r>
        <w:t xml:space="preserve">Drought </w:t>
      </w:r>
      <w:r w:rsidR="008071F6">
        <w:t>Variable</w:t>
      </w:r>
      <w:bookmarkEnd w:id="6"/>
      <w:r w:rsidR="008071F6">
        <w:t xml:space="preserve"> </w:t>
      </w:r>
    </w:p>
    <w:p w:rsidR="00273078" w:rsidRDefault="00273078" w:rsidP="00FA257D">
      <w:pPr>
        <w:pStyle w:val="textbody"/>
      </w:pPr>
      <w:r>
        <w:t xml:space="preserve">The extension </w:t>
      </w:r>
      <w:r w:rsidR="00FA257D">
        <w:t xml:space="preserve">uses </w:t>
      </w:r>
      <w:r w:rsidR="008071F6">
        <w:t>a drought variable</w:t>
      </w:r>
      <w:r w:rsidR="00FA257D">
        <w:t xml:space="preserve"> </w:t>
      </w:r>
      <w:r w:rsidR="008071F6">
        <w:t xml:space="preserve">(e.g., average length of droughts) </w:t>
      </w:r>
      <w:r w:rsidR="00FA257D">
        <w:t>provided by the Drought Generator Extension.</w:t>
      </w:r>
      <w:r w:rsidR="001B4AEB">
        <w:t xml:space="preserve">  The user specifies the name of the drought variable, which must match the variable name from the Drought Generator Extension.</w:t>
      </w:r>
      <w:r w:rsidR="00FA257D">
        <w:t xml:space="preserve">  The user can specify a minimum </w:t>
      </w:r>
      <w:r w:rsidR="000A4017">
        <w:t>value for this variable,</w:t>
      </w:r>
      <w:r w:rsidR="00FA257D">
        <w:t xml:space="preserve"> below which drought has no impact on biomass, mortality or establishment.</w:t>
      </w:r>
      <w:r w:rsidR="000A4017">
        <w:t xml:space="preserve">  Similarly, the user can provide a maximum value for this variable such that values greater than this value will be re-assigned to this value.  This is useful when coefficients (see below) may generate spurious values when extrapolated beyond values used to </w:t>
      </w:r>
      <w:r w:rsidR="00B34054">
        <w:t>build</w:t>
      </w:r>
      <w:r w:rsidR="000A4017">
        <w:t xml:space="preserve"> the regression models.</w:t>
      </w:r>
    </w:p>
    <w:p w:rsidR="00FA257D" w:rsidRDefault="00FA257D" w:rsidP="00FA257D">
      <w:pPr>
        <w:pStyle w:val="Heading3"/>
        <w:ind w:left="720" w:hanging="720"/>
      </w:pPr>
      <w:bookmarkStart w:id="7" w:name="_Toc329260811"/>
      <w:r>
        <w:t>Biomass Removal</w:t>
      </w:r>
      <w:bookmarkEnd w:id="7"/>
    </w:p>
    <w:p w:rsidR="00515CC3" w:rsidRDefault="00FA257D" w:rsidP="00FA257D">
      <w:pPr>
        <w:pStyle w:val="textbody"/>
      </w:pPr>
      <w:r>
        <w:t xml:space="preserve">The removal of biomass from cohorts depends on the </w:t>
      </w:r>
      <w:r w:rsidR="000A4017">
        <w:t>drought variable</w:t>
      </w:r>
      <w:r>
        <w:t xml:space="preserve"> and on the specific species.  The </w:t>
      </w:r>
      <w:r w:rsidR="000A4017">
        <w:t xml:space="preserve">loss of biomass to </w:t>
      </w:r>
      <w:r>
        <w:t xml:space="preserve">mortality for a species is calculated from species specific inputs that define the relationship between the drought </w:t>
      </w:r>
      <w:r w:rsidR="000A4017">
        <w:t>variable</w:t>
      </w:r>
      <w:r>
        <w:t xml:space="preserve"> and the </w:t>
      </w:r>
      <w:r w:rsidR="000A4017">
        <w:t xml:space="preserve">proportion of biomass lost to </w:t>
      </w:r>
      <w:r>
        <w:t>mortality</w:t>
      </w:r>
      <w:r w:rsidR="002C13AB">
        <w:t xml:space="preserve"> (</w:t>
      </w:r>
      <w:r w:rsidR="002C13AB" w:rsidRPr="001B4AEB">
        <w:rPr>
          <w:i/>
        </w:rPr>
        <w:t>pm</w:t>
      </w:r>
      <w:r>
        <w:t xml:space="preserve">).  </w:t>
      </w:r>
      <w:r w:rsidR="00B34054">
        <w:t>The u</w:t>
      </w:r>
      <w:r>
        <w:t>ser suppl</w:t>
      </w:r>
      <w:r w:rsidR="00B34054">
        <w:t>ies</w:t>
      </w:r>
      <w:r>
        <w:t xml:space="preserve"> estimates for the </w:t>
      </w:r>
      <w:r>
        <w:lastRenderedPageBreak/>
        <w:t>intercept and slope of this relationship, along with standard errors for each parameter</w:t>
      </w:r>
      <w:r w:rsidR="00DB16AB" w:rsidRPr="00DB16AB">
        <w:t xml:space="preserve"> </w:t>
      </w:r>
      <w:r w:rsidR="00DB16AB">
        <w:t>estimate</w:t>
      </w:r>
      <w:r>
        <w:t xml:space="preserve">.  </w:t>
      </w:r>
      <w:r w:rsidR="00B34054">
        <w:t xml:space="preserve">At each </w:t>
      </w:r>
      <w:proofErr w:type="spellStart"/>
      <w:r w:rsidR="00B34054">
        <w:t>timestep</w:t>
      </w:r>
      <w:proofErr w:type="spellEnd"/>
      <w:r w:rsidR="00B34054">
        <w:t xml:space="preserve"> these</w:t>
      </w:r>
      <w:r>
        <w:t xml:space="preserve"> parameters are used to generate a range </w:t>
      </w:r>
      <w:r w:rsidR="00DB16AB">
        <w:t xml:space="preserve">(95% confidence interval) </w:t>
      </w:r>
      <w:r>
        <w:t xml:space="preserve">of </w:t>
      </w:r>
      <w:r w:rsidR="002C13AB" w:rsidRPr="002C13AB">
        <w:rPr>
          <w:i/>
        </w:rPr>
        <w:t>pm</w:t>
      </w:r>
      <w:r w:rsidR="002C13AB" w:rsidDel="002C13AB">
        <w:t xml:space="preserve"> </w:t>
      </w:r>
      <w:r>
        <w:t xml:space="preserve">based on the </w:t>
      </w:r>
      <w:r w:rsidR="000A4017">
        <w:t>value of the drought variable</w:t>
      </w:r>
      <w:r w:rsidR="00480F17">
        <w:t xml:space="preserve">. </w:t>
      </w:r>
      <w:r w:rsidR="00B34054" w:rsidDel="002C13AB">
        <w:t xml:space="preserve"> </w:t>
      </w:r>
      <w:r w:rsidR="002C13AB">
        <w:t xml:space="preserve">For each active cell on the landscape, and for each species on the cell, a value for </w:t>
      </w:r>
      <w:r w:rsidR="002C13AB" w:rsidRPr="002C13AB">
        <w:rPr>
          <w:i/>
        </w:rPr>
        <w:t>pm</w:t>
      </w:r>
      <w:r w:rsidR="002C13AB">
        <w:t xml:space="preserve"> is selected from the confidence interval using the age of the oldest cohort (calculated as a percent of the species longevity) as an index to specify a location between the lower and upper bounds of the </w:t>
      </w:r>
      <w:r w:rsidR="00B34054">
        <w:t>confidence interval</w:t>
      </w:r>
      <w:r w:rsidR="002C13AB">
        <w:t xml:space="preserve">.  Thus, cells with oldest cohorts nearer longevity age will have a </w:t>
      </w:r>
      <w:r w:rsidR="002C13AB" w:rsidRPr="00FB20CF">
        <w:rPr>
          <w:i/>
        </w:rPr>
        <w:t>pm</w:t>
      </w:r>
      <w:r w:rsidR="002C13AB">
        <w:t xml:space="preserve"> value found in the upper part of the </w:t>
      </w:r>
      <w:r w:rsidR="00B34054">
        <w:t xml:space="preserve">confidence interval </w:t>
      </w:r>
      <w:r w:rsidR="002C13AB">
        <w:t xml:space="preserve">while cells with younger oldest cohorts will have a </w:t>
      </w:r>
      <w:r w:rsidR="002C13AB" w:rsidRPr="00FB20CF">
        <w:rPr>
          <w:i/>
        </w:rPr>
        <w:t>pm</w:t>
      </w:r>
      <w:r w:rsidR="002C13AB">
        <w:t xml:space="preserve"> value found in lower portions.  </w:t>
      </w:r>
    </w:p>
    <w:p w:rsidR="00515CC3" w:rsidRDefault="00515CC3" w:rsidP="00FA257D">
      <w:pPr>
        <w:pStyle w:val="textbody"/>
      </w:pPr>
      <w:r>
        <w:t xml:space="preserve">As an illustration, consider this example.  Say that the range (confidence interval) of </w:t>
      </w:r>
      <w:r w:rsidR="002C13AB" w:rsidRPr="002C13AB">
        <w:rPr>
          <w:i/>
        </w:rPr>
        <w:t>pm</w:t>
      </w:r>
      <w:r w:rsidR="002C13AB" w:rsidDel="002C13AB">
        <w:t xml:space="preserve"> </w:t>
      </w:r>
      <w:r>
        <w:t xml:space="preserve">calculated from </w:t>
      </w:r>
      <w:r w:rsidR="000A4017">
        <w:t>the drought variable</w:t>
      </w:r>
      <w:r>
        <w:t xml:space="preserve"> for species X is 0.08-0.22.  For a cell on which the oldest cohort of species X is at 99% of its longevity, the </w:t>
      </w:r>
      <w:r w:rsidR="002C13AB" w:rsidRPr="002C13AB">
        <w:rPr>
          <w:i/>
        </w:rPr>
        <w:t>pm</w:t>
      </w:r>
      <w:r w:rsidR="002C13AB" w:rsidDel="002C13AB">
        <w:t xml:space="preserve"> </w:t>
      </w:r>
      <w:r w:rsidR="002C13AB">
        <w:t xml:space="preserve">value </w:t>
      </w:r>
      <w:r>
        <w:t xml:space="preserve">applied to that species would be close to 0.22.  If the oldest cohort was only 50% of its longevity, the </w:t>
      </w:r>
      <w:r w:rsidR="002C13AB" w:rsidRPr="002C13AB">
        <w:rPr>
          <w:i/>
        </w:rPr>
        <w:t>pm</w:t>
      </w:r>
      <w:r w:rsidR="002C13AB" w:rsidDel="002C13AB">
        <w:t xml:space="preserve"> </w:t>
      </w:r>
      <w:r w:rsidR="002C13AB">
        <w:t xml:space="preserve">value </w:t>
      </w:r>
      <w:r>
        <w:t>applied to that species would be 0.15.</w:t>
      </w:r>
    </w:p>
    <w:p w:rsidR="00480F17" w:rsidRDefault="00480F17" w:rsidP="00FA257D">
      <w:pPr>
        <w:pStyle w:val="textbody"/>
      </w:pPr>
      <w:r>
        <w:t xml:space="preserve">Once </w:t>
      </w:r>
      <w:r w:rsidR="002C13AB" w:rsidRPr="002C13AB">
        <w:rPr>
          <w:i/>
        </w:rPr>
        <w:t>pm</w:t>
      </w:r>
      <w:r w:rsidR="002C13AB" w:rsidDel="002C13AB">
        <w:t xml:space="preserve"> </w:t>
      </w:r>
      <w:r>
        <w:t xml:space="preserve">has been calculated for a given species, the appropriate amount of biomass is removed starting with the oldest cohort.  Cohorts are completely or partially removed until the target amount of biomass is removed.  If the amount of biomass to be removed from a cohort is &gt; 90% of the cohort’s total biomass, the entire cohort is removed.  </w:t>
      </w:r>
      <w:r w:rsidR="00C93204">
        <w:t>The cohort is considered killed when all of its biomass is removed.</w:t>
      </w:r>
    </w:p>
    <w:p w:rsidR="00480F17" w:rsidRDefault="00480F17" w:rsidP="00480F17">
      <w:pPr>
        <w:pStyle w:val="Heading3"/>
        <w:ind w:left="720" w:hanging="720"/>
      </w:pPr>
      <w:bookmarkStart w:id="8" w:name="_Toc329260812"/>
      <w:r>
        <w:t>Establishment Modification</w:t>
      </w:r>
      <w:bookmarkEnd w:id="8"/>
    </w:p>
    <w:p w:rsidR="00480F17" w:rsidRPr="0010696A" w:rsidRDefault="002C13AB" w:rsidP="00FA257D">
      <w:pPr>
        <w:pStyle w:val="textbody"/>
      </w:pPr>
      <w:r>
        <w:t xml:space="preserve">Drought also can modify the probability of establishment </w:t>
      </w:r>
      <w:r w:rsidRPr="001B4AEB">
        <w:rPr>
          <w:b/>
        </w:rPr>
        <w:t xml:space="preserve">for the current </w:t>
      </w:r>
      <w:proofErr w:type="spellStart"/>
      <w:r w:rsidRPr="001B4AEB">
        <w:rPr>
          <w:b/>
        </w:rPr>
        <w:t>timestep</w:t>
      </w:r>
      <w:proofErr w:type="spellEnd"/>
      <w:r w:rsidRPr="001B4AEB">
        <w:rPr>
          <w:b/>
        </w:rPr>
        <w:t xml:space="preserve"> only</w:t>
      </w:r>
      <w:r>
        <w:t xml:space="preserve">.  </w:t>
      </w:r>
      <w:r w:rsidR="00DB6B7B">
        <w:t>The user specifies a drought sensitivity class (1-3) for each species, which determine</w:t>
      </w:r>
      <w:r>
        <w:t>s</w:t>
      </w:r>
      <w:r w:rsidR="00DB6B7B">
        <w:t xml:space="preserve"> the influence drought has on seedlings.  Class 1 is insensitive to drought and </w:t>
      </w:r>
      <w:r>
        <w:t xml:space="preserve">the probability of </w:t>
      </w:r>
      <w:r w:rsidR="00DB6B7B">
        <w:t xml:space="preserve">establishment </w:t>
      </w:r>
      <w:r>
        <w:t>is not modified</w:t>
      </w:r>
      <w:r w:rsidR="00DB6B7B">
        <w:t xml:space="preserve">.  Class 2 is moderately sensitive to drought and </w:t>
      </w:r>
      <w:r>
        <w:t xml:space="preserve">the probability of establishment </w:t>
      </w:r>
      <w:r w:rsidR="00E0781C">
        <w:t xml:space="preserve">is </w:t>
      </w:r>
      <w:r w:rsidR="00DB6B7B">
        <w:t xml:space="preserve">reduced by 50%.  Class 3 is sensitive to drought and </w:t>
      </w:r>
      <w:r w:rsidR="00E0781C">
        <w:t xml:space="preserve">the probability of establishment is </w:t>
      </w:r>
      <w:r w:rsidR="00DB6B7B">
        <w:t xml:space="preserve">reduced by 100%.  Establishment modifications only occur if the </w:t>
      </w:r>
      <w:r w:rsidR="000A4017">
        <w:t>drought variable</w:t>
      </w:r>
      <w:r w:rsidR="00DB6B7B">
        <w:t xml:space="preserve"> exceeds the minimum threshold, and the modifications are only applied to a single succession </w:t>
      </w:r>
      <w:proofErr w:type="spellStart"/>
      <w:r w:rsidR="00DB6B7B">
        <w:t>timestep</w:t>
      </w:r>
      <w:proofErr w:type="spellEnd"/>
      <w:r w:rsidR="00DB6B7B">
        <w:t xml:space="preserve">.  Therefore it is important that the drought extensions and the succession extension be run with the same </w:t>
      </w:r>
      <w:proofErr w:type="spellStart"/>
      <w:r w:rsidR="00DB6B7B">
        <w:t>timestep</w:t>
      </w:r>
      <w:proofErr w:type="spellEnd"/>
      <w:r w:rsidR="00DB6B7B">
        <w:t>.</w:t>
      </w:r>
    </w:p>
    <w:p w:rsidR="00BA25EB" w:rsidRDefault="00BA25EB">
      <w:pPr>
        <w:pStyle w:val="Heading2"/>
      </w:pPr>
      <w:bookmarkStart w:id="9" w:name="_Toc329260813"/>
      <w:r>
        <w:lastRenderedPageBreak/>
        <w:t>References</w:t>
      </w:r>
      <w:bookmarkEnd w:id="9"/>
    </w:p>
    <w:p w:rsidR="00304443" w:rsidRDefault="00C138B2">
      <w:pPr>
        <w:pStyle w:val="textbody"/>
        <w:ind w:hanging="432"/>
      </w:pPr>
      <w:r w:rsidRPr="0045070D">
        <w:rPr>
          <w:b/>
        </w:rPr>
        <w:t>Gustafson, E.J</w:t>
      </w:r>
      <w:r>
        <w:t>.</w:t>
      </w:r>
      <w:r w:rsidRPr="00D4337B">
        <w:t xml:space="preserve">, </w:t>
      </w:r>
      <w:r>
        <w:t xml:space="preserve">B.R. </w:t>
      </w:r>
      <w:r w:rsidRPr="00D4337B">
        <w:t>Sturtevant</w:t>
      </w:r>
      <w:r>
        <w:t xml:space="preserve">.  </w:t>
      </w:r>
      <w:proofErr w:type="gramStart"/>
      <w:r>
        <w:t>In prep.</w:t>
      </w:r>
      <w:proofErr w:type="gramEnd"/>
      <w:r>
        <w:t xml:space="preserve">  </w:t>
      </w:r>
      <w:proofErr w:type="gramStart"/>
      <w:r w:rsidRPr="004E35A5">
        <w:t>Assessing the spatial and temporal scale of forest mortality from drought stress: implications for climate change.</w:t>
      </w:r>
      <w:proofErr w:type="gramEnd"/>
      <w:r>
        <w:t xml:space="preserve">  </w:t>
      </w:r>
      <w:proofErr w:type="gramStart"/>
      <w:r>
        <w:t>Ecosystems.</w:t>
      </w:r>
      <w:proofErr w:type="gramEnd"/>
    </w:p>
    <w:p w:rsidR="00BA25EB" w:rsidRDefault="00BA25EB">
      <w:pPr>
        <w:pStyle w:val="Heading2"/>
      </w:pPr>
      <w:bookmarkStart w:id="10" w:name="_Toc329260814"/>
      <w:r>
        <w:t>Acknowledgments</w:t>
      </w:r>
      <w:bookmarkEnd w:id="10"/>
    </w:p>
    <w:p w:rsidR="00BA25EB" w:rsidRDefault="00C138B2">
      <w:pPr>
        <w:pStyle w:val="textbody"/>
      </w:pPr>
      <w:r>
        <w:t>Brian Sturtevant contributed to the design of this extension.</w:t>
      </w:r>
    </w:p>
    <w:p w:rsidR="00E375CB" w:rsidRDefault="0010696A" w:rsidP="001B6169">
      <w:pPr>
        <w:pStyle w:val="Heading1"/>
      </w:pPr>
      <w:bookmarkStart w:id="11" w:name="_Toc329260815"/>
      <w:r>
        <w:lastRenderedPageBreak/>
        <w:t>Parameter Input File</w:t>
      </w:r>
      <w:bookmarkEnd w:id="11"/>
    </w:p>
    <w:p w:rsidR="0076268D" w:rsidRDefault="0076268D" w:rsidP="0076268D">
      <w:pPr>
        <w:pStyle w:val="textbody"/>
      </w:pPr>
      <w:r w:rsidRPr="0076268D">
        <w:t xml:space="preserve">The input parameters for this extension are specified in one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76268D" w:rsidRDefault="0076268D" w:rsidP="0076268D">
      <w:pPr>
        <w:pStyle w:val="Heading2"/>
      </w:pPr>
      <w:bookmarkStart w:id="12" w:name="_Toc329260816"/>
      <w:proofErr w:type="spellStart"/>
      <w:r>
        <w:t>LandisData</w:t>
      </w:r>
      <w:bookmarkEnd w:id="12"/>
      <w:proofErr w:type="spellEnd"/>
    </w:p>
    <w:p w:rsidR="0076268D" w:rsidRPr="0076268D" w:rsidRDefault="0076268D" w:rsidP="0076268D">
      <w:pPr>
        <w:pStyle w:val="textbody"/>
      </w:pPr>
      <w:r>
        <w:t xml:space="preserve">This parameter’s value must be </w:t>
      </w:r>
      <w:r w:rsidRPr="0076268D">
        <w:rPr>
          <w:rFonts w:ascii="Courier New" w:hAnsi="Courier New" w:cs="Courier New"/>
        </w:rPr>
        <w:t xml:space="preserve">"Drought </w:t>
      </w:r>
      <w:r w:rsidR="00DB6B7B">
        <w:rPr>
          <w:rFonts w:ascii="Courier New" w:hAnsi="Courier New" w:cs="Courier New"/>
        </w:rPr>
        <w:t>Disturbance</w:t>
      </w:r>
      <w:r w:rsidRPr="0076268D">
        <w:rPr>
          <w:rFonts w:ascii="Courier New" w:hAnsi="Courier New" w:cs="Courier New"/>
        </w:rPr>
        <w:t>"</w:t>
      </w:r>
      <w:r>
        <w:rPr>
          <w:sz w:val="20"/>
          <w:szCs w:val="20"/>
        </w:rPr>
        <w:t>.</w:t>
      </w:r>
    </w:p>
    <w:p w:rsidR="0076268D" w:rsidRDefault="0076268D" w:rsidP="0076268D">
      <w:pPr>
        <w:pStyle w:val="Heading2"/>
      </w:pPr>
      <w:bookmarkStart w:id="13" w:name="_Toc329260817"/>
      <w:proofErr w:type="spellStart"/>
      <w:r>
        <w:t>Timestep</w:t>
      </w:r>
      <w:bookmarkEnd w:id="13"/>
      <w:proofErr w:type="spellEnd"/>
    </w:p>
    <w:p w:rsidR="0076268D" w:rsidRDefault="0076268D" w:rsidP="0076268D">
      <w:pPr>
        <w:pStyle w:val="textbody"/>
      </w:pPr>
      <w:r w:rsidRPr="0076268D">
        <w:t xml:space="preserve">This parameter is the extension’s </w:t>
      </w:r>
      <w:proofErr w:type="spellStart"/>
      <w:r w:rsidRPr="0076268D">
        <w:t>timestep</w:t>
      </w:r>
      <w:proofErr w:type="spellEnd"/>
      <w:r w:rsidRPr="0076268D">
        <w:t xml:space="preserve">. </w:t>
      </w:r>
      <w:r w:rsidR="00D40B64">
        <w:t xml:space="preserve"> </w:t>
      </w:r>
      <w:r w:rsidRPr="0076268D">
        <w:t>Value: integer &gt; 0. Units: years.</w:t>
      </w:r>
    </w:p>
    <w:p w:rsidR="00460728" w:rsidRDefault="00460728" w:rsidP="00DB6B7B">
      <w:pPr>
        <w:pStyle w:val="Heading2"/>
      </w:pPr>
      <w:bookmarkStart w:id="14" w:name="_Toc329260818"/>
      <w:proofErr w:type="spellStart"/>
      <w:r>
        <w:t>VariableName</w:t>
      </w:r>
      <w:proofErr w:type="spellEnd"/>
    </w:p>
    <w:p w:rsidR="00460728" w:rsidRPr="00460728" w:rsidRDefault="00460728" w:rsidP="00460728">
      <w:pPr>
        <w:pStyle w:val="textbody"/>
      </w:pPr>
      <w:r>
        <w:t xml:space="preserve">This parameter identifies the site variable provided by the Drought Generator extension.  The </w:t>
      </w:r>
      <w:proofErr w:type="spellStart"/>
      <w:r>
        <w:t>VariableName</w:t>
      </w:r>
      <w:proofErr w:type="spellEnd"/>
      <w:r>
        <w:t xml:space="preserve"> provided here must match exactly with the variable name provided by the generator extension.</w:t>
      </w:r>
    </w:p>
    <w:p w:rsidR="00DB6B7B" w:rsidRDefault="00DB6B7B" w:rsidP="00DB6B7B">
      <w:pPr>
        <w:pStyle w:val="Heading2"/>
      </w:pPr>
      <w:proofErr w:type="spellStart"/>
      <w:r>
        <w:t>MinDrought</w:t>
      </w:r>
      <w:r w:rsidR="00B031D4">
        <w:t>Var</w:t>
      </w:r>
      <w:bookmarkEnd w:id="14"/>
      <w:proofErr w:type="spellEnd"/>
    </w:p>
    <w:p w:rsidR="00DB6B7B" w:rsidRPr="00DB6B7B" w:rsidRDefault="00DB6B7B" w:rsidP="00DB6B7B">
      <w:pPr>
        <w:pStyle w:val="textbody"/>
      </w:pPr>
      <w:r>
        <w:t xml:space="preserve">This parameter defines the minimum </w:t>
      </w:r>
      <w:r w:rsidR="00B031D4">
        <w:t>value of the drought variable that</w:t>
      </w:r>
      <w:r>
        <w:t xml:space="preserve"> </w:t>
      </w:r>
      <w:r w:rsidR="00B031D4">
        <w:t xml:space="preserve">is </w:t>
      </w:r>
      <w:r>
        <w:t>required for drought to have any impact on biomass or establishment.</w:t>
      </w:r>
      <w:r w:rsidR="00C138B2" w:rsidRPr="00C138B2">
        <w:t xml:space="preserve"> </w:t>
      </w:r>
      <w:r w:rsidR="00C138B2">
        <w:t xml:space="preserve">Value: </w:t>
      </w:r>
      <w:r w:rsidR="001B4AEB">
        <w:t>Any Real Number</w:t>
      </w:r>
    </w:p>
    <w:p w:rsidR="00B031D4" w:rsidRDefault="00B031D4" w:rsidP="00B031D4">
      <w:pPr>
        <w:pStyle w:val="Heading2"/>
      </w:pPr>
      <w:bookmarkStart w:id="15" w:name="_Toc329260819"/>
      <w:proofErr w:type="spellStart"/>
      <w:r>
        <w:t>MaxDroughtVar</w:t>
      </w:r>
      <w:bookmarkEnd w:id="15"/>
      <w:proofErr w:type="spellEnd"/>
    </w:p>
    <w:p w:rsidR="00B031D4" w:rsidRDefault="00B031D4" w:rsidP="00B031D4">
      <w:pPr>
        <w:pStyle w:val="textbody"/>
      </w:pPr>
      <w:r>
        <w:t xml:space="preserve">This parameter defines the maximum value of the drought variable that is allowed for calculation of the </w:t>
      </w:r>
      <w:r w:rsidR="007D1B05">
        <w:t>proportion of</w:t>
      </w:r>
      <w:r>
        <w:t xml:space="preserve"> biomass lost to mortality.  Values above this value are re-assigned to be equal to this value. </w:t>
      </w:r>
      <w:r w:rsidRPr="00C138B2">
        <w:t xml:space="preserve"> </w:t>
      </w:r>
      <w:r>
        <w:t xml:space="preserve">Value: </w:t>
      </w:r>
      <w:r w:rsidR="001B4AEB">
        <w:t>Any Real Number</w:t>
      </w:r>
    </w:p>
    <w:p w:rsidR="007D1B05" w:rsidRDefault="007D1B05" w:rsidP="007D1B05">
      <w:pPr>
        <w:pStyle w:val="Heading2"/>
      </w:pPr>
      <w:bookmarkStart w:id="16" w:name="_Toc329260820"/>
      <w:proofErr w:type="spellStart"/>
      <w:r>
        <w:t>BackTransformation</w:t>
      </w:r>
      <w:bookmarkEnd w:id="16"/>
      <w:proofErr w:type="spellEnd"/>
    </w:p>
    <w:p w:rsidR="007D1B05" w:rsidRDefault="007D1B05" w:rsidP="007D1B05">
      <w:pPr>
        <w:pStyle w:val="textbody"/>
      </w:pPr>
      <w:r>
        <w:t xml:space="preserve">This parameter specifies the nature of any </w:t>
      </w:r>
      <w:r w:rsidR="00C93204">
        <w:t xml:space="preserve">required </w:t>
      </w:r>
      <w:proofErr w:type="spellStart"/>
      <w:r>
        <w:t>backtransformation</w:t>
      </w:r>
      <w:proofErr w:type="spellEnd"/>
      <w:r>
        <w:t xml:space="preserve"> of the proportion of biomass lost to mortality calculated using the regression coefficients supplied in the </w:t>
      </w:r>
      <w:proofErr w:type="spellStart"/>
      <w:r>
        <w:t>SpeciesParameters</w:t>
      </w:r>
      <w:proofErr w:type="spellEnd"/>
      <w:r>
        <w:t xml:space="preserve"> table (below).  The EXP </w:t>
      </w:r>
      <w:proofErr w:type="spellStart"/>
      <w:r>
        <w:t>backtransformation</w:t>
      </w:r>
      <w:proofErr w:type="spellEnd"/>
      <w:r>
        <w:t xml:space="preserve"> uses </w:t>
      </w:r>
      <w:r w:rsidRPr="001B4AEB">
        <w:rPr>
          <w:i/>
        </w:rPr>
        <w:t>pm</w:t>
      </w:r>
      <w:r>
        <w:t>=EXP(y+</w:t>
      </w:r>
      <w:r w:rsidRPr="009A2D09">
        <w:rPr>
          <w:rFonts w:ascii="Symbol" w:hAnsi="Symbol"/>
        </w:rPr>
        <w:t></w:t>
      </w:r>
      <w:r>
        <w:rPr>
          <w:rFonts w:ascii="Symbol" w:hAnsi="Symbol"/>
        </w:rPr>
        <w:t></w:t>
      </w:r>
      <w:r w:rsidRPr="009A2D09">
        <w:t>x</w:t>
      </w:r>
      <w:r>
        <w:t>) where y is the intercept</w:t>
      </w:r>
      <w:proofErr w:type="gramStart"/>
      <w:r w:rsidRPr="007D1B05">
        <w:t>,</w:t>
      </w:r>
      <w:r>
        <w:rPr>
          <w:rFonts w:ascii="Symbol" w:hAnsi="Symbol"/>
        </w:rPr>
        <w:t></w:t>
      </w:r>
      <w:proofErr w:type="gramEnd"/>
      <w:r>
        <w:rPr>
          <w:rFonts w:ascii="Symbol" w:hAnsi="Symbol"/>
        </w:rPr>
        <w:t></w:t>
      </w:r>
      <w:r w:rsidRPr="007D1B05">
        <w:t xml:space="preserve"> </w:t>
      </w:r>
      <w:r w:rsidRPr="001B4AEB">
        <w:t>is the slope</w:t>
      </w:r>
      <w:r>
        <w:t xml:space="preserve"> and x is the drought variable.  The SQUARE </w:t>
      </w:r>
      <w:proofErr w:type="spellStart"/>
      <w:r>
        <w:t>backtransformation</w:t>
      </w:r>
      <w:proofErr w:type="spellEnd"/>
      <w:r>
        <w:t xml:space="preserve"> uses </w:t>
      </w:r>
      <w:r w:rsidRPr="001B4AEB">
        <w:rPr>
          <w:i/>
        </w:rPr>
        <w:t>pm</w:t>
      </w:r>
      <w:r>
        <w:t xml:space="preserve"> </w:t>
      </w:r>
      <w:proofErr w:type="gramStart"/>
      <w:r>
        <w:t>=  (</w:t>
      </w:r>
      <w:proofErr w:type="gramEnd"/>
      <w:r>
        <w:t>y+</w:t>
      </w:r>
      <w:r w:rsidRPr="009A2D09">
        <w:rPr>
          <w:rFonts w:ascii="Symbol" w:hAnsi="Symbol"/>
        </w:rPr>
        <w:t></w:t>
      </w:r>
      <w:r>
        <w:rPr>
          <w:rFonts w:ascii="Symbol" w:hAnsi="Symbol"/>
        </w:rPr>
        <w:t></w:t>
      </w:r>
      <w:r w:rsidRPr="009A2D09">
        <w:t>x</w:t>
      </w:r>
      <w:r>
        <w:t>)</w:t>
      </w:r>
      <w:r>
        <w:rPr>
          <w:vertAlign w:val="superscript"/>
        </w:rPr>
        <w:t>2</w:t>
      </w:r>
      <w:r>
        <w:t xml:space="preserve"> </w:t>
      </w:r>
      <w:r w:rsidRPr="00C138B2">
        <w:t xml:space="preserve"> </w:t>
      </w:r>
      <w:r>
        <w:t>Valid values: NONE, EXP, SQUARE</w:t>
      </w:r>
      <w:r w:rsidRPr="0076268D">
        <w:t>.</w:t>
      </w:r>
    </w:p>
    <w:p w:rsidR="007D1B05" w:rsidRDefault="007D1B05" w:rsidP="007D1B05">
      <w:pPr>
        <w:pStyle w:val="Heading2"/>
      </w:pPr>
      <w:bookmarkStart w:id="17" w:name="_Toc329260821"/>
      <w:proofErr w:type="spellStart"/>
      <w:r>
        <w:lastRenderedPageBreak/>
        <w:t>InterceptCorrection</w:t>
      </w:r>
      <w:bookmarkEnd w:id="17"/>
      <w:proofErr w:type="spellEnd"/>
    </w:p>
    <w:p w:rsidR="007D1B05" w:rsidRDefault="007D1B05" w:rsidP="007D1B05">
      <w:pPr>
        <w:pStyle w:val="textbody"/>
      </w:pPr>
      <w:r>
        <w:t xml:space="preserve">This parameter </w:t>
      </w:r>
      <w:r w:rsidR="0011156D">
        <w:t xml:space="preserve">specifies if the </w:t>
      </w:r>
      <w:r w:rsidR="0011156D" w:rsidRPr="001B4AEB">
        <w:rPr>
          <w:i/>
        </w:rPr>
        <w:t>pm</w:t>
      </w:r>
      <w:r w:rsidR="0011156D">
        <w:t xml:space="preserve"> values should be reduced by the amount of the intercept</w:t>
      </w:r>
      <w:r>
        <w:t>.</w:t>
      </w:r>
      <w:r w:rsidR="0011156D">
        <w:t xml:space="preserve">  This is useful to eliminate background mortality that may be present in the mortality functions.  The extension subtracts the value of the function when the drought variable is zero from the value calculated using the value of the drought variable that was supplied by the Drought generator.</w:t>
      </w:r>
      <w:r>
        <w:t xml:space="preserve"> </w:t>
      </w:r>
      <w:r w:rsidRPr="00C138B2">
        <w:t xml:space="preserve"> </w:t>
      </w:r>
      <w:r w:rsidR="0011156D">
        <w:t>Valid values</w:t>
      </w:r>
      <w:r>
        <w:t xml:space="preserve">: </w:t>
      </w:r>
      <w:r w:rsidR="0011156D">
        <w:t>Y, N</w:t>
      </w:r>
      <w:r w:rsidRPr="0076268D">
        <w:t>.</w:t>
      </w:r>
    </w:p>
    <w:p w:rsidR="0076268D" w:rsidRDefault="00DB6B7B" w:rsidP="0076268D">
      <w:pPr>
        <w:pStyle w:val="Heading2"/>
      </w:pPr>
      <w:bookmarkStart w:id="18" w:name="_Toc329260822"/>
      <w:proofErr w:type="spellStart"/>
      <w:r>
        <w:t>SpeciesParameters</w:t>
      </w:r>
      <w:bookmarkEnd w:id="18"/>
      <w:proofErr w:type="spellEnd"/>
    </w:p>
    <w:p w:rsidR="0076268D" w:rsidRPr="0076268D" w:rsidRDefault="0076268D" w:rsidP="00DB6B7B">
      <w:pPr>
        <w:pStyle w:val="textbody"/>
      </w:pPr>
      <w:r>
        <w:t xml:space="preserve">This </w:t>
      </w:r>
      <w:r w:rsidR="00DB6B7B">
        <w:t xml:space="preserve">table defines the intercept (Y), intercept standard error (Y_SE), slope (B), slope standard error (B_SE) and drought sensitivity for each species.  The intercept and slope parameter define the relationship between </w:t>
      </w:r>
      <w:r w:rsidR="000A4017">
        <w:t>drought variable</w:t>
      </w:r>
      <w:r w:rsidR="00DB6B7B">
        <w:t xml:space="preserve"> and </w:t>
      </w:r>
      <w:r w:rsidR="00B031D4">
        <w:t>proportion of biomass lost to mortality</w:t>
      </w:r>
      <w:r w:rsidR="00DB6B7B">
        <w:t xml:space="preserve">.  </w:t>
      </w:r>
      <w:r w:rsidR="00C93204">
        <w:t xml:space="preserve">The standard error terms are used to calculate confidence intervals.  </w:t>
      </w:r>
      <w:r w:rsidR="00DB6B7B">
        <w:t>The drought sensitivity class (1-3) determine</w:t>
      </w:r>
      <w:r w:rsidR="00C93204">
        <w:t>s</w:t>
      </w:r>
      <w:r w:rsidR="00DB6B7B">
        <w:t xml:space="preserve"> the relative sensitivity of seedlings to drought.</w:t>
      </w:r>
    </w:p>
    <w:p w:rsidR="0076268D" w:rsidRDefault="0076268D" w:rsidP="0076268D">
      <w:pPr>
        <w:pStyle w:val="Heading2"/>
      </w:pPr>
      <w:bookmarkStart w:id="19" w:name="_Toc329260823"/>
      <w:proofErr w:type="spellStart"/>
      <w:r>
        <w:t>MapName</w:t>
      </w:r>
      <w:bookmarkEnd w:id="19"/>
      <w:proofErr w:type="spellEnd"/>
    </w:p>
    <w:p w:rsidR="0076268D" w:rsidRPr="0076268D" w:rsidRDefault="0076268D" w:rsidP="0076268D">
      <w:pPr>
        <w:pStyle w:val="textbody"/>
      </w:pPr>
      <w:r w:rsidRPr="0076268D">
        <w:t xml:space="preserve">This file parameter is the template for the names of the </w:t>
      </w:r>
      <w:r>
        <w:t xml:space="preserve">drought </w:t>
      </w:r>
      <w:r w:rsidR="00DB6B7B">
        <w:t xml:space="preserve">biomass removed </w:t>
      </w:r>
      <w:r w:rsidRPr="0076268D">
        <w:t xml:space="preserve">output map. </w:t>
      </w:r>
      <w:r w:rsidR="00C93204">
        <w:t xml:space="preserve"> </w:t>
      </w:r>
      <w:r w:rsidRPr="0076268D">
        <w:t>The parameter value must include the variable</w:t>
      </w:r>
      <w:r>
        <w:t xml:space="preserve"> </w:t>
      </w:r>
      <w:r w:rsidRPr="0076268D">
        <w:t>“</w:t>
      </w:r>
      <w:proofErr w:type="spellStart"/>
      <w:r w:rsidRPr="0076268D">
        <w:rPr>
          <w:b/>
          <w:bCs/>
        </w:rPr>
        <w:t>timestep</w:t>
      </w:r>
      <w:proofErr w:type="spellEnd"/>
      <w:r w:rsidRPr="0076268D">
        <w:t xml:space="preserve">” to ensure that the maps have unique names (see section 3.1.8.1 </w:t>
      </w:r>
      <w:r w:rsidRPr="0076268D">
        <w:rPr>
          <w:i/>
          <w:iCs/>
        </w:rPr>
        <w:t xml:space="preserve">Variables </w:t>
      </w:r>
      <w:r w:rsidRPr="0076268D">
        <w:t xml:space="preserve">in the </w:t>
      </w:r>
      <w:r w:rsidRPr="0076268D">
        <w:rPr>
          <w:i/>
          <w:iCs/>
        </w:rPr>
        <w:t>LANDIS-II Model User Guide</w:t>
      </w:r>
      <w:r w:rsidRPr="0076268D">
        <w:t>).</w:t>
      </w:r>
      <w:r>
        <w:t xml:space="preserve">  The user must indicate the file extension.  The user must also include sub-directory name(s) as needed.</w:t>
      </w:r>
    </w:p>
    <w:p w:rsidR="0076268D" w:rsidRDefault="0076268D" w:rsidP="0076268D">
      <w:pPr>
        <w:pStyle w:val="Heading2"/>
      </w:pPr>
      <w:bookmarkStart w:id="20" w:name="_Toc329260824"/>
      <w:proofErr w:type="spellStart"/>
      <w:r>
        <w:t>LogFile</w:t>
      </w:r>
      <w:bookmarkEnd w:id="20"/>
      <w:proofErr w:type="spellEnd"/>
    </w:p>
    <w:p w:rsidR="0076268D" w:rsidRPr="0076268D" w:rsidRDefault="0076268D" w:rsidP="0076268D">
      <w:pPr>
        <w:pStyle w:val="textbody"/>
      </w:pPr>
      <w:r w:rsidRPr="0076268D">
        <w:t>The file parameter is the name of the extension’s log file (see section 3.2).</w:t>
      </w:r>
    </w:p>
    <w:p w:rsidR="0010696A" w:rsidRDefault="0010696A">
      <w:pPr>
        <w:pStyle w:val="Heading1"/>
      </w:pPr>
      <w:bookmarkStart w:id="21" w:name="_Toc329260825"/>
      <w:r>
        <w:lastRenderedPageBreak/>
        <w:t>Output Files</w:t>
      </w:r>
      <w:bookmarkEnd w:id="21"/>
    </w:p>
    <w:p w:rsidR="00273078" w:rsidRPr="00273078" w:rsidRDefault="00273078" w:rsidP="00273078">
      <w:pPr>
        <w:pStyle w:val="textbody"/>
      </w:pPr>
      <w:r>
        <w:rPr>
          <w:sz w:val="22"/>
          <w:szCs w:val="22"/>
        </w:rPr>
        <w:t xml:space="preserve">The drought </w:t>
      </w:r>
      <w:r w:rsidR="006312A0">
        <w:rPr>
          <w:sz w:val="22"/>
          <w:szCs w:val="22"/>
        </w:rPr>
        <w:t>disturbance</w:t>
      </w:r>
      <w:r>
        <w:rPr>
          <w:sz w:val="22"/>
          <w:szCs w:val="22"/>
        </w:rPr>
        <w:t xml:space="preserve"> extension generates two types of output files: a) a map of </w:t>
      </w:r>
      <w:r w:rsidR="006312A0">
        <w:rPr>
          <w:sz w:val="22"/>
          <w:szCs w:val="22"/>
        </w:rPr>
        <w:t>the biomass removed</w:t>
      </w:r>
      <w:r>
        <w:rPr>
          <w:sz w:val="22"/>
          <w:szCs w:val="22"/>
        </w:rPr>
        <w:t xml:space="preserve"> for each time step, and b) a log of </w:t>
      </w:r>
      <w:r w:rsidR="006312A0">
        <w:rPr>
          <w:sz w:val="22"/>
          <w:szCs w:val="22"/>
        </w:rPr>
        <w:t xml:space="preserve">biomass removed by species for each </w:t>
      </w:r>
      <w:proofErr w:type="spellStart"/>
      <w:r w:rsidR="006312A0">
        <w:rPr>
          <w:sz w:val="22"/>
          <w:szCs w:val="22"/>
        </w:rPr>
        <w:t>timestep</w:t>
      </w:r>
      <w:proofErr w:type="spellEnd"/>
      <w:r>
        <w:rPr>
          <w:sz w:val="22"/>
          <w:szCs w:val="22"/>
        </w:rPr>
        <w:t xml:space="preserve"> for the entire scenario.</w:t>
      </w:r>
    </w:p>
    <w:p w:rsidR="00273078" w:rsidRDefault="00273078" w:rsidP="00273078">
      <w:pPr>
        <w:pStyle w:val="Heading2"/>
      </w:pPr>
      <w:bookmarkStart w:id="22" w:name="_Toc329260826"/>
      <w:r>
        <w:t xml:space="preserve">Drought </w:t>
      </w:r>
      <w:r w:rsidR="009733C2">
        <w:t>Biomass Removed</w:t>
      </w:r>
      <w:r>
        <w:t xml:space="preserve"> Maps</w:t>
      </w:r>
      <w:bookmarkEnd w:id="22"/>
    </w:p>
    <w:p w:rsidR="00273078" w:rsidRPr="00460728" w:rsidRDefault="00273078" w:rsidP="00273078">
      <w:pPr>
        <w:pStyle w:val="textbody"/>
      </w:pPr>
      <w:r>
        <w:t xml:space="preserve">The map of </w:t>
      </w:r>
      <w:r w:rsidR="006312A0">
        <w:t>drought biomass removed</w:t>
      </w:r>
      <w:r>
        <w:t xml:space="preserve"> represents the</w:t>
      </w:r>
      <w:r w:rsidR="006312A0">
        <w:t xml:space="preserve"> amount of biomass (across all species) that was removed </w:t>
      </w:r>
      <w:r w:rsidR="00C93204">
        <w:t>because of</w:t>
      </w:r>
      <w:r w:rsidR="006312A0">
        <w:t xml:space="preserve"> drought.  </w:t>
      </w:r>
      <w:r>
        <w:t>Non-active sites have a value of 0 in all maps.  A map is pro</w:t>
      </w:r>
      <w:r w:rsidR="006312A0">
        <w:t>duced for each drought disturbance</w:t>
      </w:r>
      <w:r>
        <w:t xml:space="preserve"> time step.</w:t>
      </w:r>
      <w:r w:rsidR="00460728">
        <w:t xml:space="preserve">  Units of biomass are the same as those in used in the Biomass Succession extension (usually g/m</w:t>
      </w:r>
      <w:r w:rsidR="00460728">
        <w:rPr>
          <w:vertAlign w:val="superscript"/>
        </w:rPr>
        <w:t>2</w:t>
      </w:r>
      <w:r w:rsidR="00460728">
        <w:t>).</w:t>
      </w:r>
    </w:p>
    <w:p w:rsidR="00273078" w:rsidRDefault="00273078" w:rsidP="00273078">
      <w:pPr>
        <w:pStyle w:val="Heading2"/>
      </w:pPr>
      <w:bookmarkStart w:id="23" w:name="_Toc329260827"/>
      <w:r>
        <w:t xml:space="preserve">Drought </w:t>
      </w:r>
      <w:r w:rsidR="0011156D">
        <w:t xml:space="preserve">Disturbance </w:t>
      </w:r>
      <w:r>
        <w:t>Log</w:t>
      </w:r>
      <w:bookmarkEnd w:id="23"/>
    </w:p>
    <w:p w:rsidR="00273078" w:rsidRPr="00273078" w:rsidRDefault="00A92D21" w:rsidP="00273078">
      <w:pPr>
        <w:pStyle w:val="textbody"/>
      </w:pPr>
      <w:r>
        <w:t xml:space="preserve">The log is a text file that contains information about the </w:t>
      </w:r>
      <w:r w:rsidR="006312A0">
        <w:t xml:space="preserve">biomass removed for each species </w:t>
      </w:r>
      <w:r>
        <w:t xml:space="preserve">for each </w:t>
      </w:r>
      <w:proofErr w:type="spellStart"/>
      <w:r>
        <w:t>timestep</w:t>
      </w:r>
      <w:proofErr w:type="spellEnd"/>
      <w:r>
        <w:t xml:space="preserve"> over the course of the scenario.</w:t>
      </w:r>
      <w:r w:rsidR="006312A0">
        <w:t xml:space="preserve">  The log includes columns for the </w:t>
      </w:r>
      <w:r w:rsidR="000A4017">
        <w:t>drought variable</w:t>
      </w:r>
      <w:r w:rsidR="006312A0">
        <w:t>, biomass removed for each species, total biomass removed across all species, number of cohorts killed for each species, total cohorts killed across all species, and the extra biomass removed for each species.  Extra biomass is the additional biomass that is removed when a cohort that has &gt;90% of its biomass targeted for removal, and is instead completely removed.</w:t>
      </w:r>
      <w:r>
        <w:t xml:space="preserve">  The information is stored as comma-separated values (CSV).</w:t>
      </w:r>
    </w:p>
    <w:p w:rsidR="00273078" w:rsidRPr="00273078" w:rsidRDefault="00273078" w:rsidP="00273078">
      <w:pPr>
        <w:pStyle w:val="textbody"/>
      </w:pPr>
    </w:p>
    <w:p w:rsidR="00273078" w:rsidRDefault="00A92D21" w:rsidP="00273078">
      <w:pPr>
        <w:pStyle w:val="Heading1"/>
        <w:ind w:left="0"/>
      </w:pPr>
      <w:bookmarkStart w:id="24" w:name="_Toc329260828"/>
      <w:r>
        <w:lastRenderedPageBreak/>
        <w:t>Example File</w:t>
      </w:r>
      <w:bookmarkEnd w:id="24"/>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LandisData</w:t>
      </w:r>
      <w:proofErr w:type="spellEnd"/>
      <w:r w:rsidRPr="00B031D4">
        <w:rPr>
          <w:rFonts w:ascii="Courier New" w:hAnsi="Courier New" w:cs="Courier New"/>
        </w:rPr>
        <w:t xml:space="preserve"> "Drought Disturbance"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Timestep</w:t>
      </w:r>
      <w:proofErr w:type="spellEnd"/>
      <w:r w:rsidRPr="00B031D4">
        <w:rPr>
          <w:rFonts w:ascii="Courier New" w:hAnsi="Courier New" w:cs="Courier New"/>
        </w:rPr>
        <w:t xml:space="preserve"> 10</w:t>
      </w:r>
    </w:p>
    <w:p w:rsidR="00B031D4" w:rsidRDefault="00B031D4" w:rsidP="0011156D">
      <w:pPr>
        <w:pStyle w:val="textbody"/>
        <w:ind w:left="360"/>
        <w:rPr>
          <w:rFonts w:ascii="Courier New" w:hAnsi="Courier New" w:cs="Courier New"/>
        </w:rPr>
      </w:pPr>
    </w:p>
    <w:p w:rsidR="009449F8" w:rsidRPr="00B031D4" w:rsidRDefault="009449F8" w:rsidP="0011156D">
      <w:pPr>
        <w:pStyle w:val="textbody"/>
        <w:ind w:left="360"/>
        <w:rPr>
          <w:rFonts w:ascii="Courier New" w:hAnsi="Courier New" w:cs="Courier New"/>
        </w:rPr>
      </w:pPr>
      <w:proofErr w:type="spellStart"/>
      <w:proofErr w:type="gramStart"/>
      <w:r>
        <w:rPr>
          <w:rFonts w:ascii="Courier New" w:hAnsi="Courier New" w:cs="Courier New"/>
        </w:rPr>
        <w:t>VariableName</w:t>
      </w:r>
      <w:proofErr w:type="spellEnd"/>
      <w:r>
        <w:rPr>
          <w:rFonts w:ascii="Courier New" w:hAnsi="Courier New" w:cs="Courier New"/>
        </w:rPr>
        <w:t xml:space="preserve">  </w:t>
      </w:r>
      <w:r w:rsidRPr="00B031D4">
        <w:rPr>
          <w:rFonts w:ascii="Courier New" w:hAnsi="Courier New" w:cs="Courier New"/>
        </w:rPr>
        <w:t>"</w:t>
      </w:r>
      <w:proofErr w:type="spellStart"/>
      <w:proofErr w:type="gramEnd"/>
      <w:r>
        <w:rPr>
          <w:rFonts w:ascii="Courier New" w:hAnsi="Courier New" w:cs="Courier New"/>
        </w:rPr>
        <w:t>Drought.Years</w:t>
      </w:r>
      <w:proofErr w:type="spellEnd"/>
      <w:r w:rsidRPr="00B031D4">
        <w:rPr>
          <w:rFonts w:ascii="Courier New" w:hAnsi="Courier New" w:cs="Courier New"/>
        </w:rPr>
        <w:t>"</w:t>
      </w:r>
    </w:p>
    <w:p w:rsidR="00B031D4" w:rsidRPr="00B031D4" w:rsidRDefault="006D6A27" w:rsidP="0011156D">
      <w:pPr>
        <w:pStyle w:val="textbody"/>
        <w:ind w:left="360"/>
        <w:rPr>
          <w:rFonts w:ascii="Courier New" w:hAnsi="Courier New" w:cs="Courier New"/>
        </w:rPr>
      </w:pPr>
      <w:proofErr w:type="spellStart"/>
      <w:r>
        <w:rPr>
          <w:rFonts w:ascii="Courier New" w:hAnsi="Courier New" w:cs="Courier New"/>
        </w:rPr>
        <w:t>MinDroughtVar</w:t>
      </w:r>
      <w:proofErr w:type="spellEnd"/>
      <w:r w:rsidR="00B031D4" w:rsidRPr="00B031D4">
        <w:rPr>
          <w:rFonts w:ascii="Courier New" w:hAnsi="Courier New" w:cs="Courier New"/>
        </w:rPr>
        <w:t xml:space="preserve"> 1</w:t>
      </w:r>
    </w:p>
    <w:p w:rsidR="00B031D4" w:rsidRPr="00B031D4" w:rsidRDefault="006D6A27" w:rsidP="0011156D">
      <w:pPr>
        <w:pStyle w:val="textbody"/>
        <w:ind w:left="360"/>
        <w:rPr>
          <w:rFonts w:ascii="Courier New" w:hAnsi="Courier New" w:cs="Courier New"/>
        </w:rPr>
      </w:pPr>
      <w:proofErr w:type="spellStart"/>
      <w:r>
        <w:rPr>
          <w:rFonts w:ascii="Courier New" w:hAnsi="Courier New" w:cs="Courier New"/>
        </w:rPr>
        <w:t>MaxDroughtVar</w:t>
      </w:r>
      <w:bookmarkStart w:id="25" w:name="_GoBack"/>
      <w:bookmarkEnd w:id="25"/>
      <w:proofErr w:type="spellEnd"/>
      <w:r w:rsidR="00B031D4" w:rsidRPr="00B031D4">
        <w:rPr>
          <w:rFonts w:ascii="Courier New" w:hAnsi="Courier New" w:cs="Courier New"/>
        </w:rPr>
        <w:t xml:space="preserve"> 5</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BackTransformation</w:t>
      </w:r>
      <w:proofErr w:type="spellEnd"/>
      <w:r w:rsidRPr="00B031D4">
        <w:rPr>
          <w:rFonts w:ascii="Courier New" w:hAnsi="Courier New" w:cs="Courier New"/>
        </w:rPr>
        <w:t xml:space="preserve"> </w:t>
      </w:r>
      <w:proofErr w:type="gramStart"/>
      <w:r w:rsidRPr="00B031D4">
        <w:rPr>
          <w:rFonts w:ascii="Courier New" w:hAnsi="Courier New" w:cs="Courier New"/>
        </w:rPr>
        <w:t>EXP  &lt;</w:t>
      </w:r>
      <w:proofErr w:type="gramEnd"/>
      <w:r w:rsidRPr="00B031D4">
        <w:rPr>
          <w:rFonts w:ascii="Courier New" w:hAnsi="Courier New" w:cs="Courier New"/>
        </w:rPr>
        <w:t>&lt; NONE, EXP, SQUARE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InterceptCorrection</w:t>
      </w:r>
      <w:proofErr w:type="spellEnd"/>
      <w:r w:rsidRPr="00B031D4">
        <w:rPr>
          <w:rFonts w:ascii="Courier New" w:hAnsi="Courier New" w:cs="Courier New"/>
        </w:rPr>
        <w:t xml:space="preserve"> </w:t>
      </w:r>
      <w:proofErr w:type="gramStart"/>
      <w:r w:rsidRPr="00B031D4">
        <w:rPr>
          <w:rFonts w:ascii="Courier New" w:hAnsi="Courier New" w:cs="Courier New"/>
        </w:rPr>
        <w:t>Y  &lt;</w:t>
      </w:r>
      <w:proofErr w:type="gramEnd"/>
      <w:r w:rsidRPr="00B031D4">
        <w:rPr>
          <w:rFonts w:ascii="Courier New" w:hAnsi="Courier New" w:cs="Courier New"/>
        </w:rPr>
        <w:t>&lt; Y,N</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SpeciesParameters</w:t>
      </w:r>
      <w:proofErr w:type="spellEnd"/>
      <w:r w:rsidRPr="00B031D4">
        <w:rPr>
          <w:rFonts w:ascii="Courier New" w:hAnsi="Courier New" w:cs="Courier New"/>
        </w:rPr>
        <w:t xml:space="preserve">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Seedling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w:t>
      </w:r>
      <w:proofErr w:type="spellStart"/>
      <w:r w:rsidRPr="00B031D4">
        <w:rPr>
          <w:rFonts w:ascii="Courier New" w:hAnsi="Courier New" w:cs="Courier New"/>
        </w:rPr>
        <w:t>Intcpt</w:t>
      </w:r>
      <w:proofErr w:type="spellEnd"/>
      <w:r w:rsidRPr="00B031D4">
        <w:rPr>
          <w:rFonts w:ascii="Courier New" w:hAnsi="Courier New" w:cs="Courier New"/>
        </w:rPr>
        <w:t xml:space="preserve">      Slope     Drought</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roofErr w:type="spellStart"/>
      <w:r w:rsidRPr="00B031D4">
        <w:rPr>
          <w:rFonts w:ascii="Courier New" w:hAnsi="Courier New" w:cs="Courier New"/>
        </w:rPr>
        <w:t>SppName</w:t>
      </w:r>
      <w:proofErr w:type="spellEnd"/>
      <w:r w:rsidRPr="00B031D4">
        <w:rPr>
          <w:rFonts w:ascii="Courier New" w:hAnsi="Courier New" w:cs="Courier New"/>
        </w:rPr>
        <w:t xml:space="preserve">   Y   Y_SE    B   B_SE   Sensitivity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abiebal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acersac</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betuall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betupap</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fraxnig</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larilar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picegla</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picemar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pinuban</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lastRenderedPageBreak/>
        <w:t>pinures</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pinustr</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popugra</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poputre</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prunser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queralb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querell</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thujocc</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tiliame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tsugcan</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MapName</w:t>
      </w:r>
      <w:proofErr w:type="spellEnd"/>
      <w:r w:rsidRPr="00B031D4">
        <w:rPr>
          <w:rFonts w:ascii="Courier New" w:hAnsi="Courier New" w:cs="Courier New"/>
        </w:rPr>
        <w:t xml:space="preserve"> "drought/</w:t>
      </w:r>
      <w:proofErr w:type="spellStart"/>
      <w:r w:rsidRPr="00B031D4">
        <w:rPr>
          <w:rFonts w:ascii="Courier New" w:hAnsi="Courier New" w:cs="Courier New"/>
        </w:rPr>
        <w:t>droughtbiorem</w:t>
      </w:r>
      <w:proofErr w:type="spellEnd"/>
      <w:r w:rsidRPr="00B031D4">
        <w:rPr>
          <w:rFonts w:ascii="Courier New" w:hAnsi="Courier New" w:cs="Courier New"/>
        </w:rPr>
        <w:t>-{</w:t>
      </w:r>
      <w:proofErr w:type="spellStart"/>
      <w:r w:rsidRPr="00B031D4">
        <w:rPr>
          <w:rFonts w:ascii="Courier New" w:hAnsi="Courier New" w:cs="Courier New"/>
        </w:rPr>
        <w:t>timestep</w:t>
      </w:r>
      <w:proofErr w:type="spellEnd"/>
      <w:r w:rsidRPr="00B031D4">
        <w:rPr>
          <w:rFonts w:ascii="Courier New" w:hAnsi="Courier New" w:cs="Courier New"/>
        </w:rPr>
        <w:t>}.</w:t>
      </w:r>
      <w:proofErr w:type="spellStart"/>
      <w:r w:rsidRPr="00B031D4">
        <w:rPr>
          <w:rFonts w:ascii="Courier New" w:hAnsi="Courier New" w:cs="Courier New"/>
        </w:rPr>
        <w:t>gis</w:t>
      </w:r>
      <w:proofErr w:type="spellEnd"/>
      <w:r w:rsidRPr="00B031D4">
        <w:rPr>
          <w:rFonts w:ascii="Courier New" w:hAnsi="Courier New" w:cs="Courier New"/>
        </w:rPr>
        <w:t>"</w:t>
      </w:r>
    </w:p>
    <w:p w:rsidR="00B031D4" w:rsidRPr="00B031D4" w:rsidRDefault="00B031D4" w:rsidP="0011156D">
      <w:pPr>
        <w:pStyle w:val="textbody"/>
        <w:ind w:left="360"/>
        <w:rPr>
          <w:rFonts w:ascii="Courier New" w:hAnsi="Courier New" w:cs="Courier New"/>
        </w:rPr>
      </w:pPr>
    </w:p>
    <w:p w:rsidR="00B031D4" w:rsidRDefault="00B031D4" w:rsidP="0011156D">
      <w:pPr>
        <w:pStyle w:val="textbody"/>
        <w:ind w:left="360"/>
        <w:rPr>
          <w:rFonts w:ascii="Courier New" w:hAnsi="Courier New" w:cs="Courier New"/>
        </w:rPr>
      </w:pPr>
      <w:proofErr w:type="spellStart"/>
      <w:r w:rsidRPr="00B031D4">
        <w:rPr>
          <w:rFonts w:ascii="Courier New" w:hAnsi="Courier New" w:cs="Courier New"/>
        </w:rPr>
        <w:t>LogFile</w:t>
      </w:r>
      <w:proofErr w:type="spellEnd"/>
      <w:r w:rsidRPr="00B031D4">
        <w:rPr>
          <w:rFonts w:ascii="Courier New" w:hAnsi="Courier New" w:cs="Courier New"/>
        </w:rPr>
        <w:t xml:space="preserve"> "drought/droughtdist-log.csv"</w:t>
      </w:r>
    </w:p>
    <w:p w:rsidR="00A92D21" w:rsidRPr="006312A0" w:rsidRDefault="00A92D21" w:rsidP="00B031D4">
      <w:pPr>
        <w:pStyle w:val="textbody"/>
        <w:ind w:left="0"/>
        <w:rPr>
          <w:rFonts w:ascii="Courier New" w:hAnsi="Courier New" w:cs="Courier New"/>
        </w:rPr>
      </w:pPr>
    </w:p>
    <w:sectPr w:rsidR="00A92D21" w:rsidRPr="006312A0" w:rsidSect="00B63932">
      <w:headerReference w:type="default" r:id="rId9"/>
      <w:footerReference w:type="default" r:id="rId10"/>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7C8" w:rsidRDefault="007C27C8">
      <w:r>
        <w:separator/>
      </w:r>
    </w:p>
  </w:endnote>
  <w:endnote w:type="continuationSeparator" w:id="0">
    <w:p w:rsidR="007C27C8" w:rsidRDefault="007C2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36" w:rsidRPr="009A2A50" w:rsidRDefault="00ED1936"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841E0">
      <w:rPr>
        <w:rFonts w:ascii="Arial" w:hAnsi="Arial" w:cs="Arial"/>
        <w:noProof/>
      </w:rPr>
      <w:t>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7C8" w:rsidRDefault="007C27C8">
      <w:r>
        <w:separator/>
      </w:r>
    </w:p>
  </w:footnote>
  <w:footnote w:type="continuationSeparator" w:id="0">
    <w:p w:rsidR="007C27C8" w:rsidRDefault="007C27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36" w:rsidRDefault="00F2264D">
    <w:pPr>
      <w:pStyle w:val="Header"/>
      <w:tabs>
        <w:tab w:val="clear" w:pos="4320"/>
        <w:tab w:val="clear" w:pos="8640"/>
        <w:tab w:val="center" w:pos="4500"/>
        <w:tab w:val="right" w:pos="9000"/>
      </w:tabs>
    </w:pPr>
    <w:fldSimple w:instr=" DOCPROPERTY  &quot;Extension Name&quot;  \* MERGEFORMAT ">
      <w:r w:rsidR="007841E0">
        <w:t>Drought Disturbance Extension</w:t>
      </w:r>
    </w:fldSimple>
    <w:r w:rsidR="00ED1936">
      <w:t xml:space="preserve"> v</w:t>
    </w:r>
    <w:fldSimple w:instr=" DOCPROPERTY  &quot;Extension Version&quot;  \* MERGEFORMAT ">
      <w:r w:rsidR="007841E0">
        <w:t>1.0</w:t>
      </w:r>
    </w:fldSimple>
    <w:r w:rsidR="00ED1936">
      <w:t xml:space="preserve"> – User Guide</w:t>
    </w:r>
    <w:r w:rsidR="00ED1936">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5707AA"/>
    <w:rsid w:val="00013B0B"/>
    <w:rsid w:val="00061ED0"/>
    <w:rsid w:val="00074A48"/>
    <w:rsid w:val="000A10B0"/>
    <w:rsid w:val="000A4017"/>
    <w:rsid w:val="000B52B3"/>
    <w:rsid w:val="000B70C1"/>
    <w:rsid w:val="000B7743"/>
    <w:rsid w:val="00100E8F"/>
    <w:rsid w:val="0010696A"/>
    <w:rsid w:val="0011156D"/>
    <w:rsid w:val="00125016"/>
    <w:rsid w:val="0013653F"/>
    <w:rsid w:val="00147CEA"/>
    <w:rsid w:val="00153514"/>
    <w:rsid w:val="0016055A"/>
    <w:rsid w:val="00191B58"/>
    <w:rsid w:val="001B4AEB"/>
    <w:rsid w:val="001B6169"/>
    <w:rsid w:val="001C5E6F"/>
    <w:rsid w:val="001D2E66"/>
    <w:rsid w:val="001F0848"/>
    <w:rsid w:val="001F6F41"/>
    <w:rsid w:val="0020030B"/>
    <w:rsid w:val="00202775"/>
    <w:rsid w:val="00206F3C"/>
    <w:rsid w:val="0021155F"/>
    <w:rsid w:val="00211ED7"/>
    <w:rsid w:val="00216B6D"/>
    <w:rsid w:val="00226305"/>
    <w:rsid w:val="0023237E"/>
    <w:rsid w:val="00262754"/>
    <w:rsid w:val="00273078"/>
    <w:rsid w:val="00274C43"/>
    <w:rsid w:val="00281D47"/>
    <w:rsid w:val="002B73CE"/>
    <w:rsid w:val="002C13AB"/>
    <w:rsid w:val="002F3DB9"/>
    <w:rsid w:val="00304443"/>
    <w:rsid w:val="0031621B"/>
    <w:rsid w:val="00333A68"/>
    <w:rsid w:val="00354007"/>
    <w:rsid w:val="003609BE"/>
    <w:rsid w:val="00361B90"/>
    <w:rsid w:val="0036279D"/>
    <w:rsid w:val="003749BC"/>
    <w:rsid w:val="0038130F"/>
    <w:rsid w:val="003866BB"/>
    <w:rsid w:val="003912D0"/>
    <w:rsid w:val="00392637"/>
    <w:rsid w:val="00394C9E"/>
    <w:rsid w:val="00397D65"/>
    <w:rsid w:val="003A100D"/>
    <w:rsid w:val="003B049E"/>
    <w:rsid w:val="003B0F9F"/>
    <w:rsid w:val="003B55A6"/>
    <w:rsid w:val="003C5C5D"/>
    <w:rsid w:val="003C62AE"/>
    <w:rsid w:val="003D5702"/>
    <w:rsid w:val="003E15BE"/>
    <w:rsid w:val="003E20B1"/>
    <w:rsid w:val="00422243"/>
    <w:rsid w:val="00450C85"/>
    <w:rsid w:val="00453C07"/>
    <w:rsid w:val="00460728"/>
    <w:rsid w:val="004702E5"/>
    <w:rsid w:val="004716A9"/>
    <w:rsid w:val="00475843"/>
    <w:rsid w:val="00480F17"/>
    <w:rsid w:val="00495DC6"/>
    <w:rsid w:val="004B24D3"/>
    <w:rsid w:val="005034EF"/>
    <w:rsid w:val="00514ECB"/>
    <w:rsid w:val="00515CC3"/>
    <w:rsid w:val="00520D20"/>
    <w:rsid w:val="005231DE"/>
    <w:rsid w:val="005326B3"/>
    <w:rsid w:val="00562103"/>
    <w:rsid w:val="005707AA"/>
    <w:rsid w:val="00573DF1"/>
    <w:rsid w:val="00576624"/>
    <w:rsid w:val="00590E12"/>
    <w:rsid w:val="005A48C7"/>
    <w:rsid w:val="005A6091"/>
    <w:rsid w:val="005B2635"/>
    <w:rsid w:val="005E623C"/>
    <w:rsid w:val="005F657C"/>
    <w:rsid w:val="006312A0"/>
    <w:rsid w:val="00632498"/>
    <w:rsid w:val="00645D69"/>
    <w:rsid w:val="006552CF"/>
    <w:rsid w:val="0065576B"/>
    <w:rsid w:val="00675EAD"/>
    <w:rsid w:val="00680F88"/>
    <w:rsid w:val="006A3017"/>
    <w:rsid w:val="006C5636"/>
    <w:rsid w:val="006D1E89"/>
    <w:rsid w:val="006D6A27"/>
    <w:rsid w:val="006E229F"/>
    <w:rsid w:val="006E39EF"/>
    <w:rsid w:val="00703182"/>
    <w:rsid w:val="007072B3"/>
    <w:rsid w:val="00724E5E"/>
    <w:rsid w:val="007252DE"/>
    <w:rsid w:val="0074414A"/>
    <w:rsid w:val="0076268D"/>
    <w:rsid w:val="0076592F"/>
    <w:rsid w:val="007841E0"/>
    <w:rsid w:val="00792629"/>
    <w:rsid w:val="007C27C8"/>
    <w:rsid w:val="007C3A60"/>
    <w:rsid w:val="007C41C3"/>
    <w:rsid w:val="007D13A3"/>
    <w:rsid w:val="007D1B05"/>
    <w:rsid w:val="007D6E07"/>
    <w:rsid w:val="007E5599"/>
    <w:rsid w:val="008071F6"/>
    <w:rsid w:val="008377B4"/>
    <w:rsid w:val="00855EC7"/>
    <w:rsid w:val="008710F4"/>
    <w:rsid w:val="008A345E"/>
    <w:rsid w:val="008D3B55"/>
    <w:rsid w:val="008D3F50"/>
    <w:rsid w:val="008F3170"/>
    <w:rsid w:val="008F3C58"/>
    <w:rsid w:val="00901469"/>
    <w:rsid w:val="00907D10"/>
    <w:rsid w:val="00925E30"/>
    <w:rsid w:val="00931DB7"/>
    <w:rsid w:val="0093288F"/>
    <w:rsid w:val="00936B54"/>
    <w:rsid w:val="009449F8"/>
    <w:rsid w:val="009733C2"/>
    <w:rsid w:val="00985F06"/>
    <w:rsid w:val="009A2A50"/>
    <w:rsid w:val="009A3BDC"/>
    <w:rsid w:val="009B5A45"/>
    <w:rsid w:val="009D6490"/>
    <w:rsid w:val="009E65A3"/>
    <w:rsid w:val="009F4F04"/>
    <w:rsid w:val="009F7644"/>
    <w:rsid w:val="00A02643"/>
    <w:rsid w:val="00A16ACE"/>
    <w:rsid w:val="00A65572"/>
    <w:rsid w:val="00A66BB4"/>
    <w:rsid w:val="00A6712C"/>
    <w:rsid w:val="00A712D7"/>
    <w:rsid w:val="00A77EDD"/>
    <w:rsid w:val="00A8192E"/>
    <w:rsid w:val="00A92D21"/>
    <w:rsid w:val="00AB3682"/>
    <w:rsid w:val="00AB4BA4"/>
    <w:rsid w:val="00AD780A"/>
    <w:rsid w:val="00AE23B5"/>
    <w:rsid w:val="00B031D4"/>
    <w:rsid w:val="00B11582"/>
    <w:rsid w:val="00B32CA5"/>
    <w:rsid w:val="00B34054"/>
    <w:rsid w:val="00B36A80"/>
    <w:rsid w:val="00B63932"/>
    <w:rsid w:val="00B83253"/>
    <w:rsid w:val="00B92582"/>
    <w:rsid w:val="00BA25EB"/>
    <w:rsid w:val="00BA44EE"/>
    <w:rsid w:val="00BB7972"/>
    <w:rsid w:val="00BD03E7"/>
    <w:rsid w:val="00BD270C"/>
    <w:rsid w:val="00BE5E62"/>
    <w:rsid w:val="00C00DB2"/>
    <w:rsid w:val="00C138B2"/>
    <w:rsid w:val="00C23730"/>
    <w:rsid w:val="00C357E8"/>
    <w:rsid w:val="00C46B30"/>
    <w:rsid w:val="00C50CC9"/>
    <w:rsid w:val="00C5778C"/>
    <w:rsid w:val="00C7363F"/>
    <w:rsid w:val="00C759A1"/>
    <w:rsid w:val="00C80B8E"/>
    <w:rsid w:val="00C93204"/>
    <w:rsid w:val="00CA7601"/>
    <w:rsid w:val="00CB3C09"/>
    <w:rsid w:val="00CC2E32"/>
    <w:rsid w:val="00CC3F58"/>
    <w:rsid w:val="00CD07BB"/>
    <w:rsid w:val="00CE37E8"/>
    <w:rsid w:val="00CF5E7B"/>
    <w:rsid w:val="00D11D62"/>
    <w:rsid w:val="00D22621"/>
    <w:rsid w:val="00D23CFE"/>
    <w:rsid w:val="00D2467F"/>
    <w:rsid w:val="00D40B64"/>
    <w:rsid w:val="00D41736"/>
    <w:rsid w:val="00D43599"/>
    <w:rsid w:val="00D438B1"/>
    <w:rsid w:val="00D6238F"/>
    <w:rsid w:val="00D77558"/>
    <w:rsid w:val="00D80D50"/>
    <w:rsid w:val="00D80FF1"/>
    <w:rsid w:val="00D865C5"/>
    <w:rsid w:val="00DB16AB"/>
    <w:rsid w:val="00DB4265"/>
    <w:rsid w:val="00DB6B7B"/>
    <w:rsid w:val="00DD5D7F"/>
    <w:rsid w:val="00DE48D8"/>
    <w:rsid w:val="00DF34C7"/>
    <w:rsid w:val="00DF5BA6"/>
    <w:rsid w:val="00E00BEF"/>
    <w:rsid w:val="00E012AB"/>
    <w:rsid w:val="00E04330"/>
    <w:rsid w:val="00E064AD"/>
    <w:rsid w:val="00E0781C"/>
    <w:rsid w:val="00E10647"/>
    <w:rsid w:val="00E375CB"/>
    <w:rsid w:val="00E459CB"/>
    <w:rsid w:val="00E52A15"/>
    <w:rsid w:val="00E67786"/>
    <w:rsid w:val="00E80085"/>
    <w:rsid w:val="00E90429"/>
    <w:rsid w:val="00E92C3D"/>
    <w:rsid w:val="00EB32A2"/>
    <w:rsid w:val="00ED1936"/>
    <w:rsid w:val="00EE55E2"/>
    <w:rsid w:val="00EF76F5"/>
    <w:rsid w:val="00F2264D"/>
    <w:rsid w:val="00F235CE"/>
    <w:rsid w:val="00F31132"/>
    <w:rsid w:val="00F5150E"/>
    <w:rsid w:val="00F62ADC"/>
    <w:rsid w:val="00F70D28"/>
    <w:rsid w:val="00F8136B"/>
    <w:rsid w:val="00F839BA"/>
    <w:rsid w:val="00FA21FE"/>
    <w:rsid w:val="00FA257D"/>
    <w:rsid w:val="00FA37EF"/>
    <w:rsid w:val="00FB5664"/>
    <w:rsid w:val="00FB7DC7"/>
    <w:rsid w:val="00FC4A8F"/>
    <w:rsid w:val="00FC52A5"/>
    <w:rsid w:val="00FE5E18"/>
    <w:rsid w:val="00FE6BCE"/>
    <w:rsid w:val="00FE6F60"/>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A27"/>
    <w:rPr>
      <w:sz w:val="24"/>
      <w:szCs w:val="24"/>
    </w:rPr>
  </w:style>
  <w:style w:type="paragraph" w:styleId="Heading1">
    <w:name w:val="heading 1"/>
    <w:basedOn w:val="heading"/>
    <w:next w:val="textbody"/>
    <w:qFormat/>
    <w:rsid w:val="006D6A27"/>
    <w:pPr>
      <w:pageBreakBefore/>
      <w:numPr>
        <w:numId w:val="2"/>
      </w:numPr>
      <w:spacing w:before="240" w:after="60"/>
      <w:outlineLvl w:val="0"/>
    </w:pPr>
    <w:rPr>
      <w:kern w:val="32"/>
      <w:sz w:val="32"/>
      <w:szCs w:val="32"/>
    </w:rPr>
  </w:style>
  <w:style w:type="paragraph" w:styleId="Heading2">
    <w:name w:val="heading 2"/>
    <w:basedOn w:val="heading"/>
    <w:next w:val="textbody"/>
    <w:qFormat/>
    <w:rsid w:val="006D6A27"/>
    <w:pPr>
      <w:numPr>
        <w:ilvl w:val="1"/>
        <w:numId w:val="2"/>
      </w:numPr>
      <w:spacing w:before="240" w:after="60"/>
      <w:outlineLvl w:val="1"/>
    </w:pPr>
    <w:rPr>
      <w:sz w:val="28"/>
      <w:szCs w:val="28"/>
    </w:rPr>
  </w:style>
  <w:style w:type="paragraph" w:styleId="Heading3">
    <w:name w:val="heading 3"/>
    <w:basedOn w:val="heading"/>
    <w:next w:val="textbody"/>
    <w:qFormat/>
    <w:rsid w:val="006D6A27"/>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6D6A27"/>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6D6A27"/>
    <w:pPr>
      <w:numPr>
        <w:ilvl w:val="4"/>
        <w:numId w:val="2"/>
      </w:numPr>
      <w:spacing w:before="240" w:after="60"/>
      <w:outlineLvl w:val="4"/>
    </w:pPr>
    <w:rPr>
      <w:b/>
      <w:bCs/>
      <w:i/>
      <w:iCs/>
      <w:sz w:val="26"/>
      <w:szCs w:val="26"/>
    </w:rPr>
  </w:style>
  <w:style w:type="paragraph" w:styleId="Heading6">
    <w:name w:val="heading 6"/>
    <w:basedOn w:val="Normal"/>
    <w:next w:val="Normal"/>
    <w:qFormat/>
    <w:rsid w:val="006D6A27"/>
    <w:pPr>
      <w:numPr>
        <w:ilvl w:val="5"/>
        <w:numId w:val="2"/>
      </w:numPr>
      <w:spacing w:before="240" w:after="60"/>
      <w:outlineLvl w:val="5"/>
    </w:pPr>
    <w:rPr>
      <w:b/>
      <w:bCs/>
      <w:sz w:val="22"/>
      <w:szCs w:val="22"/>
    </w:rPr>
  </w:style>
  <w:style w:type="paragraph" w:styleId="Heading7">
    <w:name w:val="heading 7"/>
    <w:basedOn w:val="Normal"/>
    <w:next w:val="Normal"/>
    <w:qFormat/>
    <w:rsid w:val="006D6A27"/>
    <w:pPr>
      <w:numPr>
        <w:ilvl w:val="6"/>
        <w:numId w:val="2"/>
      </w:numPr>
      <w:spacing w:before="240" w:after="60"/>
      <w:outlineLvl w:val="6"/>
    </w:pPr>
  </w:style>
  <w:style w:type="paragraph" w:styleId="Heading8">
    <w:name w:val="heading 8"/>
    <w:basedOn w:val="Normal"/>
    <w:next w:val="Normal"/>
    <w:qFormat/>
    <w:rsid w:val="006D6A27"/>
    <w:pPr>
      <w:numPr>
        <w:ilvl w:val="7"/>
        <w:numId w:val="2"/>
      </w:numPr>
      <w:spacing w:before="240" w:after="60"/>
      <w:outlineLvl w:val="7"/>
    </w:pPr>
    <w:rPr>
      <w:i/>
      <w:iCs/>
    </w:rPr>
  </w:style>
  <w:style w:type="paragraph" w:styleId="Heading9">
    <w:name w:val="heading 9"/>
    <w:basedOn w:val="Normal"/>
    <w:next w:val="Normal"/>
    <w:qFormat/>
    <w:rsid w:val="006D6A27"/>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rsid w:val="006D6A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6D6A27"/>
  </w:style>
  <w:style w:type="paragraph" w:customStyle="1" w:styleId="heading">
    <w:name w:val="heading"/>
    <w:basedOn w:val="textbody"/>
    <w:rsid w:val="006D6A27"/>
    <w:pPr>
      <w:keepNext/>
      <w:ind w:left="0" w:right="0"/>
    </w:pPr>
    <w:rPr>
      <w:rFonts w:ascii="Verdana" w:hAnsi="Verdana" w:cs="Verdana"/>
    </w:rPr>
  </w:style>
  <w:style w:type="paragraph" w:customStyle="1" w:styleId="textbody">
    <w:name w:val="text: body"/>
    <w:basedOn w:val="Normal"/>
    <w:rsid w:val="006D6A27"/>
    <w:pPr>
      <w:spacing w:after="120"/>
      <w:ind w:left="1152" w:right="1008"/>
    </w:pPr>
  </w:style>
  <w:style w:type="paragraph" w:customStyle="1" w:styleId="text">
    <w:name w:val="text"/>
    <w:basedOn w:val="Normal"/>
    <w:rsid w:val="006D6A27"/>
    <w:pPr>
      <w:spacing w:before="120" w:after="120"/>
    </w:pPr>
    <w:rPr>
      <w:rFonts w:ascii="Arial" w:hAnsi="Arial" w:cs="Arial"/>
      <w:sz w:val="20"/>
      <w:szCs w:val="20"/>
    </w:rPr>
  </w:style>
  <w:style w:type="paragraph" w:styleId="FootnoteText">
    <w:name w:val="footnote text"/>
    <w:basedOn w:val="Normal"/>
    <w:semiHidden/>
    <w:rsid w:val="006D6A27"/>
    <w:rPr>
      <w:sz w:val="20"/>
      <w:szCs w:val="20"/>
    </w:rPr>
  </w:style>
  <w:style w:type="character" w:styleId="FootnoteReference">
    <w:name w:val="footnote reference"/>
    <w:basedOn w:val="DefaultParagraphFont"/>
    <w:semiHidden/>
    <w:rsid w:val="006D6A27"/>
    <w:rPr>
      <w:vertAlign w:val="superscript"/>
    </w:rPr>
  </w:style>
  <w:style w:type="paragraph" w:styleId="Header">
    <w:name w:val="header"/>
    <w:basedOn w:val="Normal"/>
    <w:rsid w:val="006D6A2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D6A2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D6A27"/>
    <w:pPr>
      <w:spacing w:before="0" w:after="0"/>
      <w:jc w:val="center"/>
    </w:pPr>
    <w:rPr>
      <w:rFonts w:ascii="Verdana" w:hAnsi="Verdana" w:cs="Verdana"/>
      <w:i/>
      <w:iCs/>
      <w:sz w:val="18"/>
      <w:szCs w:val="18"/>
    </w:rPr>
  </w:style>
  <w:style w:type="paragraph" w:styleId="BalloonText">
    <w:name w:val="Balloon Text"/>
    <w:basedOn w:val="Normal"/>
    <w:semiHidden/>
    <w:rsid w:val="006D6A27"/>
    <w:rPr>
      <w:rFonts w:ascii="Tahoma" w:hAnsi="Tahoma" w:cs="Tahoma"/>
      <w:sz w:val="16"/>
      <w:szCs w:val="16"/>
    </w:rPr>
  </w:style>
  <w:style w:type="paragraph" w:customStyle="1" w:styleId="tabletext">
    <w:name w:val="table text"/>
    <w:basedOn w:val="text"/>
    <w:rsid w:val="006D6A27"/>
    <w:pPr>
      <w:spacing w:before="40" w:after="40"/>
    </w:pPr>
  </w:style>
  <w:style w:type="paragraph" w:styleId="Caption">
    <w:name w:val="caption"/>
    <w:basedOn w:val="Normal"/>
    <w:next w:val="Normal"/>
    <w:qFormat/>
    <w:rsid w:val="006D6A27"/>
    <w:pPr>
      <w:spacing w:before="120" w:after="120"/>
    </w:pPr>
    <w:rPr>
      <w:b/>
      <w:bCs/>
      <w:sz w:val="20"/>
      <w:szCs w:val="20"/>
    </w:rPr>
  </w:style>
  <w:style w:type="paragraph" w:customStyle="1" w:styleId="tabletitle">
    <w:name w:val="table title"/>
    <w:basedOn w:val="tabletext"/>
    <w:next w:val="tabletext"/>
    <w:rsid w:val="006D6A2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D6A27"/>
    <w:pPr>
      <w:numPr>
        <w:numId w:val="1"/>
      </w:numPr>
    </w:pPr>
  </w:style>
  <w:style w:type="paragraph" w:customStyle="1" w:styleId="tablecaption">
    <w:name w:val="table caption"/>
    <w:basedOn w:val="figurecaption"/>
    <w:rsid w:val="006D6A27"/>
    <w:pPr>
      <w:keepNext/>
      <w:spacing w:before="480"/>
    </w:pPr>
  </w:style>
  <w:style w:type="paragraph" w:customStyle="1" w:styleId="Equation">
    <w:name w:val="Equation"/>
    <w:basedOn w:val="textbody"/>
    <w:rsid w:val="006D6A27"/>
    <w:pPr>
      <w:ind w:left="3420" w:hanging="1800"/>
    </w:pPr>
  </w:style>
  <w:style w:type="paragraph" w:styleId="TOC1">
    <w:name w:val="toc 1"/>
    <w:basedOn w:val="Normal"/>
    <w:next w:val="Normal"/>
    <w:autoRedefine/>
    <w:rsid w:val="006D6A27"/>
    <w:pPr>
      <w:spacing w:before="120" w:after="120"/>
    </w:pPr>
    <w:rPr>
      <w:b/>
      <w:bCs/>
      <w:caps/>
      <w:sz w:val="20"/>
      <w:szCs w:val="20"/>
    </w:rPr>
  </w:style>
  <w:style w:type="paragraph" w:styleId="TOC2">
    <w:name w:val="toc 2"/>
    <w:basedOn w:val="Normal"/>
    <w:next w:val="Normal"/>
    <w:autoRedefine/>
    <w:rsid w:val="006D6A27"/>
    <w:pPr>
      <w:ind w:left="240"/>
    </w:pPr>
    <w:rPr>
      <w:sz w:val="20"/>
      <w:szCs w:val="20"/>
    </w:rPr>
  </w:style>
  <w:style w:type="paragraph" w:styleId="TOC3">
    <w:name w:val="toc 3"/>
    <w:basedOn w:val="Normal"/>
    <w:next w:val="Normal"/>
    <w:autoRedefine/>
    <w:rsid w:val="006D6A27"/>
    <w:pPr>
      <w:ind w:left="480"/>
    </w:pPr>
    <w:rPr>
      <w:i/>
      <w:iCs/>
      <w:sz w:val="20"/>
      <w:szCs w:val="20"/>
    </w:rPr>
  </w:style>
  <w:style w:type="paragraph" w:styleId="TOC4">
    <w:name w:val="toc 4"/>
    <w:basedOn w:val="Normal"/>
    <w:next w:val="Normal"/>
    <w:autoRedefine/>
    <w:semiHidden/>
    <w:rsid w:val="006D6A27"/>
    <w:pPr>
      <w:ind w:left="720"/>
    </w:pPr>
    <w:rPr>
      <w:sz w:val="18"/>
      <w:szCs w:val="18"/>
    </w:rPr>
  </w:style>
  <w:style w:type="paragraph" w:styleId="TOC5">
    <w:name w:val="toc 5"/>
    <w:basedOn w:val="Normal"/>
    <w:next w:val="Normal"/>
    <w:autoRedefine/>
    <w:semiHidden/>
    <w:rsid w:val="006D6A27"/>
    <w:pPr>
      <w:ind w:left="960"/>
    </w:pPr>
    <w:rPr>
      <w:sz w:val="18"/>
      <w:szCs w:val="18"/>
    </w:rPr>
  </w:style>
  <w:style w:type="paragraph" w:styleId="TOC6">
    <w:name w:val="toc 6"/>
    <w:basedOn w:val="Normal"/>
    <w:next w:val="Normal"/>
    <w:autoRedefine/>
    <w:semiHidden/>
    <w:rsid w:val="006D6A27"/>
    <w:pPr>
      <w:ind w:left="1200"/>
    </w:pPr>
    <w:rPr>
      <w:sz w:val="18"/>
      <w:szCs w:val="18"/>
    </w:rPr>
  </w:style>
  <w:style w:type="paragraph" w:styleId="TOC7">
    <w:name w:val="toc 7"/>
    <w:basedOn w:val="Normal"/>
    <w:next w:val="Normal"/>
    <w:autoRedefine/>
    <w:semiHidden/>
    <w:rsid w:val="006D6A27"/>
    <w:pPr>
      <w:ind w:left="1440"/>
    </w:pPr>
    <w:rPr>
      <w:sz w:val="18"/>
      <w:szCs w:val="18"/>
    </w:rPr>
  </w:style>
  <w:style w:type="paragraph" w:styleId="TOC8">
    <w:name w:val="toc 8"/>
    <w:basedOn w:val="Normal"/>
    <w:next w:val="Normal"/>
    <w:autoRedefine/>
    <w:semiHidden/>
    <w:rsid w:val="006D6A27"/>
    <w:pPr>
      <w:ind w:left="1680"/>
    </w:pPr>
    <w:rPr>
      <w:sz w:val="18"/>
      <w:szCs w:val="18"/>
    </w:rPr>
  </w:style>
  <w:style w:type="paragraph" w:styleId="TOC9">
    <w:name w:val="toc 9"/>
    <w:basedOn w:val="Normal"/>
    <w:next w:val="Normal"/>
    <w:autoRedefine/>
    <w:semiHidden/>
    <w:rsid w:val="006D6A27"/>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6D6A27"/>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6D6A27"/>
    <w:pPr>
      <w:spacing w:after="0"/>
    </w:pPr>
  </w:style>
  <w:style w:type="paragraph" w:customStyle="1" w:styleId="commandprompt">
    <w:name w:val="command prompt"/>
    <w:basedOn w:val="textbody"/>
    <w:rsid w:val="006D6A27"/>
    <w:pPr>
      <w:ind w:left="1498"/>
    </w:pPr>
    <w:rPr>
      <w:rFonts w:ascii="Courier New" w:hAnsi="Courier New" w:cs="Courier New"/>
      <w:sz w:val="20"/>
      <w:szCs w:val="20"/>
    </w:rPr>
  </w:style>
  <w:style w:type="paragraph" w:customStyle="1" w:styleId="Heading3moreindent">
    <w:name w:val="Heading 3 (more indent)"/>
    <w:basedOn w:val="Heading3"/>
    <w:next w:val="textbody"/>
    <w:rsid w:val="006D6A27"/>
    <w:pPr>
      <w:tabs>
        <w:tab w:val="clear" w:pos="864"/>
        <w:tab w:val="left" w:pos="1008"/>
      </w:tabs>
      <w:ind w:left="1008" w:hanging="1008"/>
    </w:pPr>
  </w:style>
  <w:style w:type="paragraph" w:customStyle="1" w:styleId="textfilewide">
    <w:name w:val="text file (wide)"/>
    <w:basedOn w:val="textinputfile"/>
    <w:rsid w:val="006D6A27"/>
    <w:pPr>
      <w:ind w:left="432"/>
    </w:pPr>
    <w:rPr>
      <w:sz w:val="16"/>
      <w:szCs w:val="16"/>
    </w:rPr>
  </w:style>
  <w:style w:type="paragraph" w:customStyle="1" w:styleId="reference">
    <w:name w:val="reference"/>
    <w:basedOn w:val="textbody"/>
    <w:rsid w:val="006D6A27"/>
    <w:pPr>
      <w:ind w:left="1584" w:hanging="432"/>
    </w:pPr>
  </w:style>
  <w:style w:type="paragraph" w:customStyle="1" w:styleId="titleline">
    <w:name w:val="title line"/>
    <w:basedOn w:val="Normal"/>
    <w:rsid w:val="006D6A27"/>
    <w:pPr>
      <w:jc w:val="center"/>
    </w:pPr>
    <w:rPr>
      <w:rFonts w:ascii="Verdana" w:hAnsi="Verdana" w:cs="Verdana"/>
      <w:sz w:val="40"/>
      <w:szCs w:val="40"/>
    </w:rPr>
  </w:style>
  <w:style w:type="paragraph" w:customStyle="1" w:styleId="titleline1">
    <w:name w:val="title line 1"/>
    <w:basedOn w:val="titleline"/>
    <w:next w:val="titleline"/>
    <w:rsid w:val="006D6A27"/>
    <w:pPr>
      <w:spacing w:before="3240"/>
    </w:pPr>
  </w:style>
  <w:style w:type="paragraph" w:customStyle="1" w:styleId="titleline-small">
    <w:name w:val="title line - small"/>
    <w:basedOn w:val="titleline"/>
    <w:rsid w:val="006D6A27"/>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72BB4-693B-44A8-A2DE-ED55EEC98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22</TotalTime>
  <Pages>1</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Drought Disturbance Extension</vt:lpstr>
    </vt:vector>
  </TitlesOfParts>
  <Company>University of Wisconsin-Madison</Company>
  <LinksUpToDate>false</LinksUpToDate>
  <CharactersWithSpaces>12321</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Drought Disturbance Extension</dc:title>
  <dc:subject/>
  <dc:creator>Eric Gustafson, Brian Miranda</dc:creator>
  <cp:keywords/>
  <dc:description/>
  <cp:lastModifiedBy>Brian Miranda</cp:lastModifiedBy>
  <cp:revision>10</cp:revision>
  <cp:lastPrinted>2012-11-30T20:13:00Z</cp:lastPrinted>
  <dcterms:created xsi:type="dcterms:W3CDTF">2012-07-05T18:59:00Z</dcterms:created>
  <dcterms:modified xsi:type="dcterms:W3CDTF">2012-11-30T20:13:00Z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Drought Disturbance Extension</vt:lpwstr>
  </property>
  <property fmtid="{D5CDD505-2E9C-101B-9397-08002B2CF9AE}" pid="3" name="Extension Version">
    <vt:lpwstr>1.0</vt:lpwstr>
  </property>
</Properties>
</file>